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8641" w14:textId="77777777" w:rsidR="00D514CE" w:rsidRDefault="00D514CE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noProof/>
        </w:rPr>
      </w:pPr>
    </w:p>
    <w:p w14:paraId="1A746D86" w14:textId="01B05F93" w:rsidR="00A00C2D" w:rsidRPr="00110E5C" w:rsidRDefault="00730971" w:rsidP="00730971">
      <w:pPr>
        <w:pBdr>
          <w:bottom w:val="single" w:sz="4" w:space="1" w:color="auto"/>
        </w:pBdr>
        <w:tabs>
          <w:tab w:val="left" w:leader="underscore" w:pos="5280"/>
        </w:tabs>
        <w:spacing w:before="120"/>
        <w:jc w:val="both"/>
        <w:rPr>
          <w:rFonts w:asciiTheme="minorHAnsi" w:hAnsiTheme="minorHAnsi" w:cstheme="minorHAnsi"/>
          <w:b/>
          <w:color w:val="003366"/>
          <w:sz w:val="72"/>
          <w:szCs w:val="72"/>
        </w:rPr>
      </w:pPr>
      <w:r w:rsidRPr="003D45EE">
        <w:rPr>
          <w:noProof/>
        </w:rPr>
        <w:drawing>
          <wp:anchor distT="0" distB="0" distL="114300" distR="114300" simplePos="0" relativeHeight="251658240" behindDoc="1" locked="0" layoutInCell="1" allowOverlap="1" wp14:anchorId="447B8AEA" wp14:editId="1575F5E9">
            <wp:simplePos x="0" y="0"/>
            <wp:positionH relativeFrom="margin">
              <wp:posOffset>5303520</wp:posOffset>
            </wp:positionH>
            <wp:positionV relativeFrom="paragraph">
              <wp:posOffset>382270</wp:posOffset>
            </wp:positionV>
            <wp:extent cx="1348105" cy="859790"/>
            <wp:effectExtent l="19050" t="19050" r="23495" b="16510"/>
            <wp:wrapTight wrapText="bothSides">
              <wp:wrapPolygon edited="0">
                <wp:start x="-305" y="-479"/>
                <wp:lineTo x="-305" y="21536"/>
                <wp:lineTo x="21671" y="21536"/>
                <wp:lineTo x="21671" y="-479"/>
                <wp:lineTo x="-305" y="-479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7" r="6188"/>
                    <a:stretch/>
                  </pic:blipFill>
                  <pic:spPr bwMode="auto">
                    <a:xfrm>
                      <a:off x="0" y="0"/>
                      <a:ext cx="1348105" cy="85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5DF">
        <w:rPr>
          <w:rFonts w:asciiTheme="minorHAnsi" w:hAnsiTheme="minorHAnsi" w:cstheme="minorBidi"/>
          <w:b/>
          <w:bCs/>
          <w:color w:val="003366"/>
          <w:sz w:val="72"/>
          <w:szCs w:val="72"/>
        </w:rPr>
        <w:t>Roue interactive</w:t>
      </w:r>
    </w:p>
    <w:p w14:paraId="4A9E0B2C" w14:textId="0C212911" w:rsidR="00AA1CA7" w:rsidRDefault="000B53AB" w:rsidP="00677C98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Jeu qui met à l’épreuve le temps de réaction des joueurs</w:t>
      </w:r>
      <w:r w:rsidR="00CC4CB2">
        <w:rPr>
          <w:rFonts w:asciiTheme="minorHAnsi" w:hAnsiTheme="minorHAnsi" w:cstheme="minorHAnsi"/>
          <w:b/>
          <w:color w:val="999999"/>
          <w:sz w:val="48"/>
          <w:szCs w:val="48"/>
        </w:rPr>
        <w:t xml:space="preserve"> en les confrontant en duel</w:t>
      </w:r>
      <w:r>
        <w:rPr>
          <w:rFonts w:asciiTheme="minorHAnsi" w:hAnsiTheme="minorHAnsi" w:cstheme="minorHAnsi"/>
          <w:b/>
          <w:color w:val="999999"/>
          <w:sz w:val="48"/>
          <w:szCs w:val="48"/>
        </w:rPr>
        <w:t>.</w:t>
      </w:r>
    </w:p>
    <w:p w14:paraId="6F311DD5" w14:textId="4A52581C" w:rsidR="00CA55DF" w:rsidRDefault="00CA55DF" w:rsidP="00677C98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</w:p>
    <w:p w14:paraId="540AFB05" w14:textId="444CC848" w:rsidR="00CA55DF" w:rsidRDefault="00CA55DF" w:rsidP="00677C98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</w:p>
    <w:p w14:paraId="50AC4759" w14:textId="7C3A0F53" w:rsidR="00CA55DF" w:rsidRDefault="00CA55DF" w:rsidP="00677C98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</w:p>
    <w:p w14:paraId="5A6AD5DE" w14:textId="4F9B8315" w:rsidR="00CA55DF" w:rsidRDefault="00CA55DF" w:rsidP="00677C98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</w:p>
    <w:p w14:paraId="1C00A9E0" w14:textId="77777777" w:rsidR="00CA55DF" w:rsidRDefault="00CA55DF" w:rsidP="00677C98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</w:p>
    <w:p w14:paraId="69EA14A3" w14:textId="77777777" w:rsidR="00730971" w:rsidRDefault="00730971" w:rsidP="439B2940">
      <w:pPr>
        <w:pStyle w:val="Titre6"/>
        <w:numPr>
          <w:ilvl w:val="5"/>
          <w:numId w:val="0"/>
        </w:numPr>
      </w:pPr>
    </w:p>
    <w:p w14:paraId="78B29AC7" w14:textId="77777777" w:rsidR="002D3C2A" w:rsidRDefault="002D3C2A" w:rsidP="00730971"/>
    <w:p w14:paraId="54FE5FBE" w14:textId="6045456E" w:rsidR="00806FC8" w:rsidRDefault="00730971" w:rsidP="007173B8">
      <w:pPr>
        <w:jc w:val="center"/>
        <w:rPr>
          <w:b/>
          <w:color w:val="0070C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7E7F5DF" wp14:editId="08171A7C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2360930" cy="10871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7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17AC6" w14:textId="30E10ECF" w:rsidR="000F3D6E" w:rsidRDefault="0073097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F3D6E">
                              <w:rPr>
                                <w:b/>
                                <w:lang w:val="en-US"/>
                              </w:rPr>
                              <w:t>Auteur :</w:t>
                            </w:r>
                            <w:r w:rsidRPr="000F3D6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0F3D6E" w:rsidRPr="000F3D6E">
                              <w:rPr>
                                <w:b/>
                                <w:lang w:val="en-US"/>
                              </w:rPr>
                              <w:t>Halaghia</w:t>
                            </w:r>
                            <w:r w:rsidR="00C2578A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2578A" w:rsidRPr="000F3D6E">
                              <w:rPr>
                                <w:b/>
                                <w:lang w:val="en-US"/>
                              </w:rPr>
                              <w:t>Steven</w:t>
                            </w:r>
                          </w:p>
                          <w:p w14:paraId="1D883A23" w14:textId="280C1777" w:rsidR="00730971" w:rsidRPr="000F3D6E" w:rsidRDefault="00C2578A" w:rsidP="000F3D6E">
                            <w:pPr>
                              <w:ind w:left="709" w:firstLine="709"/>
                              <w:rPr>
                                <w:b/>
                                <w:lang w:val="en-US"/>
                              </w:rPr>
                            </w:pPr>
                            <w:r w:rsidRPr="000F3D6E">
                              <w:rPr>
                                <w:b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allucci</w:t>
                            </w:r>
                            <w:r w:rsidRPr="000F3D6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0F3D6E" w:rsidRPr="000F3D6E">
                              <w:rPr>
                                <w:b/>
                                <w:lang w:val="en-US"/>
                              </w:rPr>
                              <w:t>Alex</w:t>
                            </w:r>
                            <w:r w:rsidR="00730971" w:rsidRPr="000F3D6E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  <w:p w14:paraId="0E2B03E5" w14:textId="77777777" w:rsidR="00730971" w:rsidRPr="000F3D6E" w:rsidRDefault="0073097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411DFE" w14:textId="7A8F1D02" w:rsidR="00730971" w:rsidRDefault="00730971" w:rsidP="00730971">
                            <w:r w:rsidRPr="00730971">
                              <w:rPr>
                                <w:b/>
                              </w:rPr>
                              <w:t>Classe :</w:t>
                            </w:r>
                            <w:r>
                              <w:tab/>
                              <w:t>INF</w:t>
                            </w:r>
                            <w:r w:rsidR="000F3D6E">
                              <w:t>2A</w:t>
                            </w:r>
                          </w:p>
                          <w:p w14:paraId="14285CC9" w14:textId="77777777" w:rsidR="00730971" w:rsidRDefault="00730971"/>
                          <w:p w14:paraId="6B7C57BE" w14:textId="31749513" w:rsidR="00730971" w:rsidRDefault="00730971">
                            <w:r w:rsidRPr="00730971">
                              <w:rPr>
                                <w:b/>
                              </w:rPr>
                              <w:t>Date 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fldSimple w:instr=" DATE   \* MERGEFORMAT ">
                              <w:r w:rsidR="00043C70">
                                <w:rPr>
                                  <w:noProof/>
                                </w:rPr>
                                <w:t>30.04.2020</w:t>
                              </w:r>
                            </w:fldSimple>
                          </w:p>
                          <w:p w14:paraId="1C3F143A" w14:textId="77777777" w:rsidR="00730971" w:rsidRDefault="00730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7F5D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60.6pt;width:185.9pt;height:85.6pt;z-index:25165824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" stroked="f">
                <v:textbox>
                  <w:txbxContent>
                    <w:p w14:paraId="17217AC6" w14:textId="30E10ECF" w:rsidR="000F3D6E" w:rsidRDefault="00730971">
                      <w:pPr>
                        <w:rPr>
                          <w:b/>
                          <w:lang w:val="en-US"/>
                        </w:rPr>
                      </w:pPr>
                      <w:r w:rsidRPr="000F3D6E">
                        <w:rPr>
                          <w:b/>
                          <w:lang w:val="en-US"/>
                        </w:rPr>
                        <w:t>Auteur :</w:t>
                      </w:r>
                      <w:r w:rsidRPr="000F3D6E">
                        <w:rPr>
                          <w:b/>
                          <w:lang w:val="en-US"/>
                        </w:rPr>
                        <w:tab/>
                      </w:r>
                      <w:r w:rsidR="000F3D6E" w:rsidRPr="000F3D6E">
                        <w:rPr>
                          <w:b/>
                          <w:lang w:val="en-US"/>
                        </w:rPr>
                        <w:t>Halaghia</w:t>
                      </w:r>
                      <w:r w:rsidR="00C2578A">
                        <w:rPr>
                          <w:b/>
                          <w:lang w:val="en-US"/>
                        </w:rPr>
                        <w:t xml:space="preserve"> </w:t>
                      </w:r>
                      <w:r w:rsidR="00C2578A" w:rsidRPr="000F3D6E">
                        <w:rPr>
                          <w:b/>
                          <w:lang w:val="en-US"/>
                        </w:rPr>
                        <w:t>Steven</w:t>
                      </w:r>
                    </w:p>
                    <w:p w14:paraId="1D883A23" w14:textId="280C1777" w:rsidR="00730971" w:rsidRPr="000F3D6E" w:rsidRDefault="00C2578A" w:rsidP="000F3D6E">
                      <w:pPr>
                        <w:ind w:left="709" w:firstLine="709"/>
                        <w:rPr>
                          <w:b/>
                          <w:lang w:val="en-US"/>
                        </w:rPr>
                      </w:pPr>
                      <w:r w:rsidRPr="000F3D6E">
                        <w:rPr>
                          <w:b/>
                          <w:lang w:val="en-US"/>
                        </w:rPr>
                        <w:t>G</w:t>
                      </w:r>
                      <w:r>
                        <w:rPr>
                          <w:b/>
                          <w:lang w:val="en-US"/>
                        </w:rPr>
                        <w:t>allucci</w:t>
                      </w:r>
                      <w:r w:rsidRPr="000F3D6E">
                        <w:rPr>
                          <w:b/>
                          <w:lang w:val="en-US"/>
                        </w:rPr>
                        <w:t xml:space="preserve"> </w:t>
                      </w:r>
                      <w:r w:rsidR="000F3D6E" w:rsidRPr="000F3D6E">
                        <w:rPr>
                          <w:b/>
                          <w:lang w:val="en-US"/>
                        </w:rPr>
                        <w:t>Alex</w:t>
                      </w:r>
                      <w:r w:rsidR="00730971" w:rsidRPr="000F3D6E">
                        <w:rPr>
                          <w:b/>
                          <w:lang w:val="en-US"/>
                        </w:rPr>
                        <w:tab/>
                      </w:r>
                    </w:p>
                    <w:p w14:paraId="0E2B03E5" w14:textId="77777777" w:rsidR="00730971" w:rsidRPr="000F3D6E" w:rsidRDefault="00730971">
                      <w:pPr>
                        <w:rPr>
                          <w:lang w:val="en-US"/>
                        </w:rPr>
                      </w:pPr>
                    </w:p>
                    <w:p w14:paraId="23411DFE" w14:textId="7A8F1D02" w:rsidR="00730971" w:rsidRDefault="00730971" w:rsidP="00730971">
                      <w:r w:rsidRPr="00730971">
                        <w:rPr>
                          <w:b/>
                        </w:rPr>
                        <w:t>Classe :</w:t>
                      </w:r>
                      <w:r>
                        <w:tab/>
                        <w:t>INF</w:t>
                      </w:r>
                      <w:r w:rsidR="000F3D6E">
                        <w:t>2A</w:t>
                      </w:r>
                    </w:p>
                    <w:p w14:paraId="14285CC9" w14:textId="77777777" w:rsidR="00730971" w:rsidRDefault="00730971"/>
                    <w:p w14:paraId="6B7C57BE" w14:textId="31749513" w:rsidR="00730971" w:rsidRDefault="00730971">
                      <w:r w:rsidRPr="00730971">
                        <w:rPr>
                          <w:b/>
                        </w:rPr>
                        <w:t>Date :</w:t>
                      </w:r>
                      <w:r>
                        <w:tab/>
                      </w:r>
                      <w:r>
                        <w:tab/>
                      </w:r>
                      <w:fldSimple w:instr=" DATE   \* MERGEFORMAT ">
                        <w:r w:rsidR="00043C70">
                          <w:rPr>
                            <w:noProof/>
                          </w:rPr>
                          <w:t>30.04.2020</w:t>
                        </w:r>
                      </w:fldSimple>
                    </w:p>
                    <w:p w14:paraId="1C3F143A" w14:textId="77777777" w:rsidR="00730971" w:rsidRDefault="00730971"/>
                  </w:txbxContent>
                </v:textbox>
                <w10:wrap type="square" anchorx="margin"/>
              </v:shape>
            </w:pict>
          </mc:Fallback>
        </mc:AlternateContent>
      </w:r>
      <w:r w:rsidR="007E77A2">
        <w:rPr>
          <w:b/>
          <w:color w:val="0070C0"/>
          <w:sz w:val="72"/>
          <w:szCs w:val="72"/>
        </w:rPr>
        <w:t>E</w:t>
      </w:r>
      <w:r w:rsidR="00BC1ECA">
        <w:rPr>
          <w:b/>
          <w:color w:val="0070C0"/>
          <w:sz w:val="72"/>
          <w:szCs w:val="72"/>
        </w:rPr>
        <w:t>pic Wheel</w:t>
      </w:r>
      <w:r w:rsidR="00806FC8">
        <w:rPr>
          <w:b/>
          <w:color w:val="0070C0"/>
          <w:sz w:val="72"/>
          <w:szCs w:val="72"/>
        </w:rPr>
        <w:t xml:space="preserve"> Hero</w:t>
      </w:r>
    </w:p>
    <w:p w14:paraId="5426904C" w14:textId="02F09FB4" w:rsidR="00F97D61" w:rsidRDefault="00F97D61" w:rsidP="00806FC8">
      <w:r>
        <w:br w:type="page"/>
      </w:r>
    </w:p>
    <w:p w14:paraId="667AA0B4" w14:textId="6B99E3D0" w:rsidR="0021683D" w:rsidRPr="00F97D61" w:rsidRDefault="00A56A26" w:rsidP="00A56A26">
      <w:pPr>
        <w:pStyle w:val="Titre1"/>
        <w:numPr>
          <w:ilvl w:val="0"/>
          <w:numId w:val="0"/>
        </w:numPr>
        <w:jc w:val="center"/>
      </w:pPr>
      <w:bookmarkStart w:id="0" w:name="_Toc37629277"/>
      <w:r>
        <w:lastRenderedPageBreak/>
        <w:t>Tables des matières</w:t>
      </w:r>
      <w:bookmarkEnd w:id="0"/>
    </w:p>
    <w:p w14:paraId="09740537" w14:textId="77777777" w:rsidR="00677C98" w:rsidRDefault="00677C98" w:rsidP="00D132C7"/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1808893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09DC8" w14:textId="6DE3F433" w:rsidR="000E6CBA" w:rsidRDefault="000E6CBA">
          <w:pPr>
            <w:pStyle w:val="En-ttedetabledesmatires"/>
          </w:pPr>
        </w:p>
        <w:p w14:paraId="373B1FB1" w14:textId="10BF0750" w:rsidR="00451785" w:rsidRDefault="000E6CBA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29277" w:history="1">
            <w:r w:rsidR="00451785" w:rsidRPr="00B61E40">
              <w:rPr>
                <w:rStyle w:val="Lienhypertexte"/>
                <w:noProof/>
              </w:rPr>
              <w:t>Tables des matières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_Toc37629277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2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723B9D5E" w14:textId="055243BF" w:rsidR="00451785" w:rsidRDefault="00C106A7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7629278" w:history="1">
            <w:r w:rsidR="00451785" w:rsidRPr="00B61E40">
              <w:rPr>
                <w:rStyle w:val="Lienhypertexte"/>
                <w:noProof/>
              </w:rPr>
              <w:t>1</w:t>
            </w:r>
            <w:r w:rsidR="00451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51785" w:rsidRPr="00B61E40">
              <w:rPr>
                <w:rStyle w:val="Lienhypertexte"/>
                <w:noProof/>
              </w:rPr>
              <w:t>Présentation du projet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_Toc37629278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3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741117B5" w14:textId="70975C11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79" w:history="1">
            <w:r w:rsidR="00451785" w:rsidRPr="00B61E40">
              <w:rPr>
                <w:rStyle w:val="Lienhypertexte"/>
                <w:rFonts w:cs="Arial"/>
                <w:noProof/>
              </w:rPr>
              <w:t>1.1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noProof/>
              </w:rPr>
              <w:t>Introduction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_Toc37629279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3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4EC75EA2" w14:textId="62C76C4E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80" w:history="1">
            <w:r w:rsidR="00451785" w:rsidRPr="00B61E40">
              <w:rPr>
                <w:rStyle w:val="Lienhypertexte"/>
                <w:rFonts w:cs="Arial"/>
                <w:noProof/>
                <w:lang w:val="fr-FR"/>
              </w:rPr>
              <w:t>1.2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rFonts w:cs="Arial"/>
                <w:noProof/>
              </w:rPr>
              <w:t>Objectifs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_Toc37629280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3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51864BA3" w14:textId="34DC8234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81" w:history="1">
            <w:r w:rsidR="00451785" w:rsidRPr="00B61E40">
              <w:rPr>
                <w:rStyle w:val="Lienhypertexte"/>
                <w:rFonts w:cs="Arial"/>
                <w:noProof/>
                <w:lang w:val="fr-FR"/>
              </w:rPr>
              <w:t>1.3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rFonts w:cs="Arial"/>
                <w:noProof/>
              </w:rPr>
              <w:t>Notes spéciales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_Toc37629281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3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28107D70" w14:textId="08EA08A3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82" w:history="1">
            <w:r w:rsidR="00451785" w:rsidRPr="00B61E40">
              <w:rPr>
                <w:rStyle w:val="Lienhypertexte"/>
                <w:rFonts w:cs="Arial"/>
                <w:noProof/>
                <w:lang w:val="fr-FR"/>
              </w:rPr>
              <w:t>1.4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rFonts w:cs="Arial"/>
                <w:noProof/>
              </w:rPr>
              <w:t>Environnement, thème du jeu.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_Toc37629282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3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1BA907A2" w14:textId="0E4B6D1A" w:rsidR="00451785" w:rsidRDefault="00C106A7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7629283" w:history="1">
            <w:r w:rsidR="00451785" w:rsidRPr="00B61E40">
              <w:rPr>
                <w:rStyle w:val="Lienhypertexte"/>
                <w:noProof/>
              </w:rPr>
              <w:t>2</w:t>
            </w:r>
            <w:r w:rsidR="00451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51785" w:rsidRPr="00B61E40">
              <w:rPr>
                <w:rStyle w:val="Lienhypertexte"/>
                <w:noProof/>
              </w:rPr>
              <w:t>Collaborateurs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_Toc37629283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3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3E969271" w14:textId="0A730187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84" w:history="1">
            <w:r w:rsidR="00451785" w:rsidRPr="00B61E40">
              <w:rPr>
                <w:rStyle w:val="Lienhypertexte"/>
                <w:rFonts w:cs="Arial"/>
                <w:noProof/>
              </w:rPr>
              <w:t>2.1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noProof/>
              </w:rPr>
              <w:t>Nom, prénom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_Toc37629284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3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317CC28F" w14:textId="2EBA2F81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85" w:history="1">
            <w:r w:rsidR="00451785" w:rsidRPr="00B61E40">
              <w:rPr>
                <w:rStyle w:val="Lienhypertexte"/>
                <w:rFonts w:cs="Arial"/>
                <w:noProof/>
              </w:rPr>
              <w:t>2.2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noProof/>
              </w:rPr>
              <w:t>Planning des disponibilités hebdomadaires par apprenti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_Toc37629285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4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1A40A2B2" w14:textId="15558758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86" w:history="1">
            <w:r w:rsidR="00451785" w:rsidRPr="00B61E40">
              <w:rPr>
                <w:rStyle w:val="Lienhypertexte"/>
                <w:rFonts w:cs="Arial"/>
                <w:noProof/>
              </w:rPr>
              <w:t>2.3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noProof/>
              </w:rPr>
              <w:t>Total d’heures du groupe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_Toc37629286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4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3CAE49BA" w14:textId="55C2B0A6" w:rsidR="00451785" w:rsidRDefault="00C106A7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7629287" w:history="1">
            <w:r w:rsidR="00451785" w:rsidRPr="00B61E40">
              <w:rPr>
                <w:rStyle w:val="Lienhypertexte"/>
                <w:rFonts w:cs="Arial"/>
                <w:noProof/>
                <w:lang w:val="fr-FR"/>
              </w:rPr>
              <w:t>3</w:t>
            </w:r>
            <w:r w:rsidR="00451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51785" w:rsidRPr="00B61E40">
              <w:rPr>
                <w:rStyle w:val="Lienhypertexte"/>
                <w:rFonts w:cs="Arial"/>
                <w:noProof/>
              </w:rPr>
              <w:t>Points critiques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_Toc37629287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4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054F2DDB" w14:textId="3782B43C" w:rsidR="00451785" w:rsidRDefault="00C106A7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7629288" w:history="1">
            <w:r w:rsidR="00451785" w:rsidRPr="00B61E40">
              <w:rPr>
                <w:rStyle w:val="Lienhypertexte"/>
                <w:noProof/>
              </w:rPr>
              <w:t>4</w:t>
            </w:r>
            <w:r w:rsidR="00451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51785" w:rsidRPr="00B61E40">
              <w:rPr>
                <w:rStyle w:val="Lienhypertexte"/>
                <w:noProof/>
              </w:rPr>
              <w:t>Sources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_Toc37629288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4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499ED066" w14:textId="1C15E0CD" w:rsidR="00451785" w:rsidRDefault="00C106A7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7629289" w:history="1">
            <w:r w:rsidR="00451785" w:rsidRPr="00B61E40">
              <w:rPr>
                <w:rStyle w:val="Lienhypertexte"/>
                <w:noProof/>
              </w:rPr>
              <w:t>5</w:t>
            </w:r>
            <w:r w:rsidR="00451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51785" w:rsidRPr="00B61E40">
              <w:rPr>
                <w:rStyle w:val="Lienhypertexte"/>
                <w:noProof/>
              </w:rPr>
              <w:t>Coûts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_Toc37629289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4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6CADA87A" w14:textId="6D0B7D65" w:rsidR="00451785" w:rsidRDefault="00C106A7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7629290" w:history="1">
            <w:r w:rsidR="00451785" w:rsidRPr="00B61E40">
              <w:rPr>
                <w:rStyle w:val="Lienhypertexte"/>
                <w:noProof/>
              </w:rPr>
              <w:t>6</w:t>
            </w:r>
            <w:r w:rsidR="00451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51785" w:rsidRPr="00B61E40">
              <w:rPr>
                <w:rStyle w:val="Lienhypertexte"/>
                <w:noProof/>
              </w:rPr>
              <w:t>Matériel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_Toc37629290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4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5D253ED7" w14:textId="74422C70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91" w:history="1">
            <w:r w:rsidR="00451785" w:rsidRPr="00B61E40">
              <w:rPr>
                <w:rStyle w:val="Lienhypertexte"/>
                <w:rFonts w:cs="Arial"/>
                <w:noProof/>
              </w:rPr>
              <w:t>6.1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rFonts w:cs="Arial"/>
                <w:noProof/>
              </w:rPr>
              <w:t>Liste du matériel et logiciels nécessaires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_Toc37629291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4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78E894F2" w14:textId="327185FB" w:rsidR="00451785" w:rsidRDefault="00C106A7">
          <w:pPr>
            <w:pStyle w:val="TM2"/>
            <w:tabs>
              <w:tab w:val="left" w:pos="8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37629292" w:history="1">
            <w:r w:rsidR="00451785" w:rsidRPr="00B61E40">
              <w:rPr>
                <w:rStyle w:val="Lienhypertexte"/>
                <w:rFonts w:cs="Arial"/>
                <w:noProof/>
                <w:lang w:val="fr-FR"/>
              </w:rPr>
              <w:t>6.2</w:t>
            </w:r>
            <w:r w:rsidR="004517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51785" w:rsidRPr="00B61E40">
              <w:rPr>
                <w:rStyle w:val="Lienhypertexte"/>
                <w:rFonts w:cs="Arial"/>
                <w:noProof/>
                <w:lang w:val="fr-FR"/>
              </w:rPr>
              <w:t>Schéma d’installation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_Toc37629292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5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0DA6F5C3" w14:textId="270197AC" w:rsidR="00451785" w:rsidRDefault="00C106A7">
          <w:pPr>
            <w:pStyle w:val="TM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7629293" w:history="1">
            <w:r w:rsidR="00451785" w:rsidRPr="00B61E40">
              <w:rPr>
                <w:rStyle w:val="Lienhypertexte"/>
                <w:noProof/>
                <w:lang w:val="fr-FR"/>
              </w:rPr>
              <w:t>7</w:t>
            </w:r>
            <w:r w:rsidR="004517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451785" w:rsidRPr="00B61E40">
              <w:rPr>
                <w:rStyle w:val="Lienhypertexte"/>
                <w:noProof/>
                <w:lang w:val="fr-FR"/>
              </w:rPr>
              <w:t>Planification</w:t>
            </w:r>
            <w:r w:rsidR="00451785">
              <w:rPr>
                <w:noProof/>
                <w:webHidden/>
              </w:rPr>
              <w:tab/>
            </w:r>
            <w:r w:rsidR="00451785">
              <w:rPr>
                <w:noProof/>
                <w:webHidden/>
              </w:rPr>
              <w:fldChar w:fldCharType="begin"/>
            </w:r>
            <w:r w:rsidR="00451785">
              <w:rPr>
                <w:noProof/>
                <w:webHidden/>
              </w:rPr>
              <w:instrText xml:space="preserve"> PAGEREF _Toc37629293 \h </w:instrText>
            </w:r>
            <w:r w:rsidR="00451785">
              <w:rPr>
                <w:noProof/>
                <w:webHidden/>
              </w:rPr>
            </w:r>
            <w:r w:rsidR="00451785">
              <w:rPr>
                <w:noProof/>
                <w:webHidden/>
              </w:rPr>
              <w:fldChar w:fldCharType="separate"/>
            </w:r>
            <w:r w:rsidR="00451785">
              <w:rPr>
                <w:noProof/>
                <w:webHidden/>
              </w:rPr>
              <w:t>5</w:t>
            </w:r>
            <w:r w:rsidR="00451785">
              <w:rPr>
                <w:noProof/>
                <w:webHidden/>
              </w:rPr>
              <w:fldChar w:fldCharType="end"/>
            </w:r>
          </w:hyperlink>
        </w:p>
        <w:p w14:paraId="4B71F173" w14:textId="626E2981" w:rsidR="000E6CBA" w:rsidRDefault="000E6CBA">
          <w:r>
            <w:rPr>
              <w:b/>
              <w:bCs/>
              <w:lang w:val="fr-FR"/>
            </w:rPr>
            <w:fldChar w:fldCharType="end"/>
          </w:r>
        </w:p>
      </w:sdtContent>
    </w:sdt>
    <w:p w14:paraId="42F8D111" w14:textId="77777777" w:rsidR="003922FE" w:rsidRDefault="003922FE" w:rsidP="00D132C7"/>
    <w:p w14:paraId="5E795AF5" w14:textId="77777777" w:rsidR="00D132C7" w:rsidRDefault="00D132C7" w:rsidP="00D132C7"/>
    <w:p w14:paraId="70A3446A" w14:textId="77777777" w:rsidR="003922FE" w:rsidRDefault="003922FE">
      <w:pPr>
        <w:rPr>
          <w:b/>
          <w:color w:val="FFFFFF"/>
          <w:sz w:val="26"/>
          <w:szCs w:val="20"/>
          <w:lang w:eastAsia="fr-FR"/>
        </w:rPr>
      </w:pPr>
      <w:bookmarkStart w:id="1" w:name="_Toc507661276"/>
      <w:bookmarkStart w:id="2" w:name="_Toc332873979"/>
      <w:r>
        <w:br w:type="page"/>
      </w:r>
    </w:p>
    <w:p w14:paraId="4284876D" w14:textId="0319BF00" w:rsidR="005B32C8" w:rsidRDefault="00327662" w:rsidP="00D50EC8">
      <w:pPr>
        <w:pStyle w:val="Titre1"/>
      </w:pPr>
      <w:bookmarkStart w:id="3" w:name="_Toc37629278"/>
      <w:bookmarkEnd w:id="1"/>
      <w:r>
        <w:lastRenderedPageBreak/>
        <w:t>Présentation</w:t>
      </w:r>
      <w:r w:rsidR="00D50EC8">
        <w:t xml:space="preserve"> du projet</w:t>
      </w:r>
      <w:bookmarkEnd w:id="3"/>
    </w:p>
    <w:p w14:paraId="714C303E" w14:textId="77777777" w:rsidR="001E4A4C" w:rsidRDefault="001E4A4C" w:rsidP="00215DBF"/>
    <w:p w14:paraId="12E3BDF3" w14:textId="1E622DEE" w:rsidR="003124C3" w:rsidRDefault="00327662" w:rsidP="00CA706B">
      <w:pPr>
        <w:pStyle w:val="Titre2"/>
      </w:pPr>
      <w:bookmarkStart w:id="4" w:name="_Toc37629279"/>
      <w:bookmarkEnd w:id="2"/>
      <w:r>
        <w:t>Introduction</w:t>
      </w:r>
      <w:bookmarkEnd w:id="4"/>
    </w:p>
    <w:p w14:paraId="0150EB6B" w14:textId="77777777" w:rsidR="0085532B" w:rsidRPr="0085532B" w:rsidRDefault="0085532B" w:rsidP="0085532B">
      <w:pPr>
        <w:rPr>
          <w:lang w:eastAsia="fr-FR"/>
        </w:rPr>
      </w:pPr>
    </w:p>
    <w:p w14:paraId="66BB5A98" w14:textId="60669FB4" w:rsidR="00422A34" w:rsidRDefault="00422A34" w:rsidP="00422A34">
      <w:pPr>
        <w:tabs>
          <w:tab w:val="left" w:leader="underscore" w:pos="5280"/>
        </w:tabs>
      </w:pPr>
      <w:r>
        <w:t>Nous sommes élève</w:t>
      </w:r>
      <w:r w:rsidR="00C707ED">
        <w:t>s</w:t>
      </w:r>
      <w:r>
        <w:t xml:space="preserve"> à l’EMT et dans le cadre de cet atelier nous devons développer un jeu pour les portes ouvertes qui se dérouleront après la prochaine année scolaire.</w:t>
      </w:r>
    </w:p>
    <w:p w14:paraId="3C8F692A" w14:textId="44A3F4B2" w:rsidR="00422A34" w:rsidRDefault="00422A34" w:rsidP="00422A34">
      <w:pPr>
        <w:tabs>
          <w:tab w:val="left" w:leader="underscore" w:pos="5280"/>
        </w:tabs>
      </w:pPr>
      <w:r>
        <w:t>Pour cela nous avons choisi un jeu basé sur une interaction du joueur sur le rythme de la musique.</w:t>
      </w:r>
    </w:p>
    <w:p w14:paraId="64C231F8" w14:textId="54828E07" w:rsidR="00422A34" w:rsidRDefault="00422A34" w:rsidP="00422A34">
      <w:pPr>
        <w:tabs>
          <w:tab w:val="left" w:leader="underscore" w:pos="5280"/>
        </w:tabs>
      </w:pPr>
      <w:r>
        <w:t xml:space="preserve">Le joueur est </w:t>
      </w:r>
      <w:r w:rsidR="00F55340">
        <w:t>équipé</w:t>
      </w:r>
      <w:r>
        <w:t xml:space="preserve"> d’une guitare qui lui permet de jouer les bonnes notes au bon moment.</w:t>
      </w:r>
    </w:p>
    <w:p w14:paraId="4DF90ED8" w14:textId="77777777" w:rsidR="00422A34" w:rsidRDefault="00422A34" w:rsidP="00F067C6">
      <w:pPr>
        <w:rPr>
          <w:lang w:eastAsia="fr-FR"/>
        </w:rPr>
      </w:pPr>
    </w:p>
    <w:p w14:paraId="45FADDD5" w14:textId="6B4194DF" w:rsidR="00F067C6" w:rsidRDefault="006428EC" w:rsidP="00F067C6">
      <w:r w:rsidRPr="439B2940">
        <w:rPr>
          <w:lang w:eastAsia="fr-FR"/>
        </w:rPr>
        <w:t xml:space="preserve">Nous vous présentons </w:t>
      </w:r>
      <w:r w:rsidR="35335654" w:rsidRPr="439B2940">
        <w:rPr>
          <w:lang w:eastAsia="fr-FR"/>
        </w:rPr>
        <w:t>‘Epic Wheel Hero !’</w:t>
      </w:r>
      <w:r w:rsidR="00C61552">
        <w:rPr>
          <w:lang w:eastAsia="fr-FR"/>
        </w:rPr>
        <w:t xml:space="preserve"> le jeu se joue à deux joueurs</w:t>
      </w:r>
      <w:r w:rsidR="00BF2B11">
        <w:rPr>
          <w:lang w:eastAsia="fr-FR"/>
        </w:rPr>
        <w:t>.</w:t>
      </w:r>
      <w:r w:rsidR="00C61552">
        <w:rPr>
          <w:lang w:eastAsia="fr-FR"/>
        </w:rPr>
        <w:t xml:space="preserve"> Il met à l’épreuve le</w:t>
      </w:r>
      <w:r w:rsidR="00713787">
        <w:rPr>
          <w:lang w:eastAsia="fr-FR"/>
        </w:rPr>
        <w:t xml:space="preserve"> réflexe des participants</w:t>
      </w:r>
      <w:r w:rsidR="00955B0F">
        <w:rPr>
          <w:lang w:eastAsia="fr-FR"/>
        </w:rPr>
        <w:t xml:space="preserve">, </w:t>
      </w:r>
      <w:r w:rsidR="00786D3D">
        <w:rPr>
          <w:lang w:eastAsia="fr-FR"/>
        </w:rPr>
        <w:t>disposants</w:t>
      </w:r>
      <w:r w:rsidR="00955B0F">
        <w:rPr>
          <w:lang w:eastAsia="fr-FR"/>
        </w:rPr>
        <w:t xml:space="preserve"> d’une </w:t>
      </w:r>
      <w:r w:rsidR="00F707CE">
        <w:rPr>
          <w:lang w:eastAsia="fr-FR"/>
        </w:rPr>
        <w:t>guitare</w:t>
      </w:r>
      <w:r w:rsidR="00955B0F">
        <w:rPr>
          <w:lang w:eastAsia="fr-FR"/>
        </w:rPr>
        <w:t xml:space="preserve"> leur </w:t>
      </w:r>
      <w:r w:rsidR="00786D3D">
        <w:rPr>
          <w:lang w:eastAsia="fr-FR"/>
        </w:rPr>
        <w:t xml:space="preserve">permettant </w:t>
      </w:r>
      <w:r w:rsidR="00E04D26">
        <w:t>de jouer les bonnes notes au bon moment.</w:t>
      </w:r>
    </w:p>
    <w:p w14:paraId="441D03F4" w14:textId="49CEF8B7" w:rsidR="00D132C7" w:rsidRDefault="00E15633" w:rsidP="00327662">
      <w:r>
        <w:t xml:space="preserve">Si </w:t>
      </w:r>
      <w:r w:rsidR="00786D3D">
        <w:t xml:space="preserve">le timing n’est pas bon, </w:t>
      </w:r>
      <w:r>
        <w:t>l</w:t>
      </w:r>
      <w:r w:rsidR="00E04D26">
        <w:t xml:space="preserve">e joueur à </w:t>
      </w:r>
      <w:r w:rsidR="00E84C6F">
        <w:t xml:space="preserve">qui </w:t>
      </w:r>
      <w:r w:rsidR="005B5F0F">
        <w:t>a</w:t>
      </w:r>
      <w:r w:rsidR="00E84C6F">
        <w:t xml:space="preserve"> fait la faute se verra </w:t>
      </w:r>
      <w:r w:rsidR="005B5F0F">
        <w:t>lui enlever une vie</w:t>
      </w:r>
      <w:r w:rsidR="00E04D26">
        <w:t>.</w:t>
      </w:r>
    </w:p>
    <w:p w14:paraId="6FCDDF5E" w14:textId="77777777" w:rsidR="00D91FAF" w:rsidRPr="00D91FAF" w:rsidRDefault="00D91FAF" w:rsidP="00D91FAF">
      <w:pPr>
        <w:rPr>
          <w:lang w:eastAsia="fr-FR"/>
        </w:rPr>
      </w:pPr>
    </w:p>
    <w:p w14:paraId="0F4DA43A" w14:textId="7224D0F6" w:rsidR="00D50B96" w:rsidRDefault="00DF34AD" w:rsidP="00D91FAF">
      <w:pPr>
        <w:pStyle w:val="Titre2"/>
        <w:rPr>
          <w:rFonts w:ascii="Calibri" w:hAnsi="Calibri" w:cs="Calibri"/>
          <w:lang w:val="fr-FR"/>
        </w:rPr>
      </w:pPr>
      <w:bookmarkStart w:id="5" w:name="_Toc37629280"/>
      <w:r w:rsidRPr="439B2940">
        <w:rPr>
          <w:rStyle w:val="normaltextrun"/>
          <w:rFonts w:cs="Arial"/>
        </w:rPr>
        <w:t>Objectifs</w:t>
      </w:r>
      <w:bookmarkEnd w:id="5"/>
      <w:r w:rsidR="00D50B96" w:rsidRPr="439B2940">
        <w:rPr>
          <w:rStyle w:val="eop"/>
          <w:rFonts w:cs="Arial"/>
          <w:lang w:val="fr-FR"/>
        </w:rPr>
        <w:t> </w:t>
      </w:r>
    </w:p>
    <w:p w14:paraId="30A1FDA4" w14:textId="77777777" w:rsidR="00D50B96" w:rsidRDefault="00D50B96" w:rsidP="00D50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18C5BBC" w14:textId="696D54E8" w:rsidR="00D50B96" w:rsidRDefault="00152050" w:rsidP="00C9200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Se</w:t>
      </w:r>
      <w:r w:rsidR="00D50B96">
        <w:rPr>
          <w:rStyle w:val="normaltextrun"/>
          <w:rFonts w:ascii="Calibri" w:hAnsi="Calibri" w:cs="Calibri"/>
          <w:sz w:val="22"/>
          <w:szCs w:val="22"/>
        </w:rPr>
        <w:t xml:space="preserve"> déroule contre un autre joueur (humain)</w:t>
      </w:r>
      <w:r w:rsidR="00AE6696">
        <w:rPr>
          <w:rStyle w:val="eop"/>
          <w:rFonts w:ascii="Calibri" w:hAnsi="Calibri" w:cs="Calibri"/>
          <w:sz w:val="22"/>
          <w:szCs w:val="22"/>
          <w:lang w:val="fr-FR"/>
        </w:rPr>
        <w:t>.</w:t>
      </w:r>
    </w:p>
    <w:p w14:paraId="10A82F5D" w14:textId="0B2D3D15" w:rsidR="00D50B96" w:rsidRDefault="00D50B96" w:rsidP="00C9200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Le but est de tenir plus longtemps que l'adversaire sur le rythme de </w:t>
      </w:r>
      <w:r w:rsidR="00721231">
        <w:rPr>
          <w:rStyle w:val="normaltextrun"/>
          <w:rFonts w:ascii="Calibri" w:hAnsi="Calibri" w:cs="Calibri"/>
          <w:sz w:val="22"/>
          <w:szCs w:val="22"/>
        </w:rPr>
        <w:t>la roue qui tourne</w:t>
      </w:r>
      <w:r w:rsidR="00AE6696">
        <w:rPr>
          <w:rStyle w:val="normaltextrun"/>
          <w:rFonts w:ascii="Calibri" w:hAnsi="Calibri" w:cs="Calibri"/>
          <w:sz w:val="22"/>
          <w:szCs w:val="22"/>
        </w:rPr>
        <w:t>.</w:t>
      </w:r>
    </w:p>
    <w:p w14:paraId="1F2DC420" w14:textId="3058CFC1" w:rsidR="00D50B96" w:rsidRDefault="00D50B96" w:rsidP="00C9200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On dispose de </w:t>
      </w:r>
      <w:r w:rsidR="00435D0C">
        <w:rPr>
          <w:rStyle w:val="normaltextrun"/>
          <w:rFonts w:ascii="Calibri" w:hAnsi="Calibri" w:cs="Calibri"/>
          <w:sz w:val="22"/>
          <w:szCs w:val="22"/>
        </w:rPr>
        <w:t>trois vies</w:t>
      </w:r>
      <w:r>
        <w:rPr>
          <w:rStyle w:val="normaltextrun"/>
          <w:rFonts w:ascii="Calibri" w:hAnsi="Calibri" w:cs="Calibri"/>
          <w:sz w:val="22"/>
          <w:szCs w:val="22"/>
        </w:rPr>
        <w:t xml:space="preserve"> et </w:t>
      </w:r>
      <w:r w:rsidR="00435D0C">
        <w:rPr>
          <w:rStyle w:val="normaltextrun"/>
          <w:rFonts w:ascii="Calibri" w:hAnsi="Calibri" w:cs="Calibri"/>
          <w:sz w:val="22"/>
          <w:szCs w:val="22"/>
        </w:rPr>
        <w:t>à</w:t>
      </w:r>
      <w:r>
        <w:rPr>
          <w:rStyle w:val="normaltextrun"/>
          <w:rFonts w:ascii="Calibri" w:hAnsi="Calibri" w:cs="Calibri"/>
          <w:sz w:val="22"/>
          <w:szCs w:val="22"/>
        </w:rPr>
        <w:t xml:space="preserve"> chaque fois qu'on </w:t>
      </w:r>
      <w:r w:rsidR="00F276D2">
        <w:rPr>
          <w:rStyle w:val="normaltextrun"/>
          <w:rFonts w:ascii="Calibri" w:hAnsi="Calibri" w:cs="Calibri"/>
          <w:sz w:val="22"/>
          <w:szCs w:val="22"/>
        </w:rPr>
        <w:t>« </w:t>
      </w:r>
      <w:r>
        <w:rPr>
          <w:rStyle w:val="normaltextrun"/>
          <w:rFonts w:ascii="Calibri" w:hAnsi="Calibri" w:cs="Calibri"/>
          <w:sz w:val="22"/>
          <w:szCs w:val="22"/>
        </w:rPr>
        <w:t>loupe</w:t>
      </w:r>
      <w:r w:rsidR="00F276D2">
        <w:rPr>
          <w:rStyle w:val="normaltextrun"/>
          <w:rFonts w:ascii="Calibri" w:hAnsi="Calibri" w:cs="Calibri"/>
          <w:sz w:val="22"/>
          <w:szCs w:val="22"/>
        </w:rPr>
        <w:t> »</w:t>
      </w:r>
      <w:r>
        <w:rPr>
          <w:rStyle w:val="normaltextrun"/>
          <w:rFonts w:ascii="Calibri" w:hAnsi="Calibri" w:cs="Calibri"/>
          <w:sz w:val="22"/>
          <w:szCs w:val="22"/>
        </w:rPr>
        <w:t xml:space="preserve"> une note (appui trop tôt ou trop tard) on perd une vie</w:t>
      </w:r>
      <w:r w:rsidR="00F276D2">
        <w:rPr>
          <w:rStyle w:val="eop"/>
          <w:rFonts w:ascii="Calibri" w:hAnsi="Calibri" w:cs="Calibri"/>
          <w:sz w:val="22"/>
          <w:szCs w:val="22"/>
        </w:rPr>
        <w:t>.</w:t>
      </w:r>
    </w:p>
    <w:p w14:paraId="39C9C216" w14:textId="0A7E339E" w:rsidR="00D50B96" w:rsidRDefault="00D50B96" w:rsidP="00C9200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Le joueur qui ne dispose plus de vie a perdu.</w:t>
      </w:r>
    </w:p>
    <w:p w14:paraId="0C27A441" w14:textId="29F01ABE" w:rsidR="00D50B96" w:rsidRDefault="00D50B96" w:rsidP="00C9200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Le joueur dispose d'un compteur "combo"</w:t>
      </w:r>
      <w:r w:rsidR="008A01CB">
        <w:rPr>
          <w:rStyle w:val="eop"/>
          <w:rFonts w:ascii="Calibri" w:hAnsi="Calibri" w:cs="Calibri"/>
          <w:sz w:val="22"/>
          <w:szCs w:val="22"/>
          <w:lang w:val="fr-FR"/>
        </w:rPr>
        <w:t> :</w:t>
      </w:r>
    </w:p>
    <w:p w14:paraId="67D5186B" w14:textId="749CEE07" w:rsidR="00D50B96" w:rsidRDefault="009E591D" w:rsidP="008A01C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À</w:t>
      </w:r>
      <w:r w:rsidR="00D50B96">
        <w:rPr>
          <w:rStyle w:val="normaltextrun"/>
          <w:rFonts w:ascii="Calibri" w:hAnsi="Calibri" w:cs="Calibri"/>
          <w:sz w:val="22"/>
          <w:szCs w:val="22"/>
        </w:rPr>
        <w:t xml:space="preserve"> chaque fois qu'il appuie </w:t>
      </w:r>
      <w:r w:rsidR="00D50B96" w:rsidRPr="004B1DDC">
        <w:rPr>
          <w:rStyle w:val="normaltextrun"/>
          <w:rFonts w:ascii="Calibri" w:hAnsi="Calibri" w:cs="Calibri"/>
          <w:sz w:val="22"/>
          <w:szCs w:val="22"/>
        </w:rPr>
        <w:t>parfaitement</w:t>
      </w:r>
      <w:r w:rsidR="00D50B96">
        <w:rPr>
          <w:rStyle w:val="normaltextrun"/>
          <w:rFonts w:ascii="Calibri" w:hAnsi="Calibri" w:cs="Calibri"/>
          <w:sz w:val="22"/>
          <w:szCs w:val="22"/>
        </w:rPr>
        <w:t>, il gagne +1 point de combo, </w:t>
      </w:r>
      <w:r w:rsidR="00CE70FE">
        <w:rPr>
          <w:rStyle w:val="normaltextrun"/>
          <w:rFonts w:ascii="Calibri" w:hAnsi="Calibri" w:cs="Calibri"/>
          <w:sz w:val="22"/>
          <w:szCs w:val="22"/>
        </w:rPr>
        <w:t>s’il</w:t>
      </w:r>
      <w:r w:rsidR="00D50B96">
        <w:rPr>
          <w:rStyle w:val="normaltextrun"/>
          <w:rFonts w:ascii="Calibri" w:hAnsi="Calibri" w:cs="Calibri"/>
          <w:sz w:val="22"/>
          <w:szCs w:val="22"/>
        </w:rPr>
        <w:t xml:space="preserve"> arrive à un combo de 10 il gagne une vie.</w:t>
      </w:r>
      <w:r w:rsidR="00D50B96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43D63D2" w14:textId="77777777" w:rsidR="00BA7892" w:rsidRDefault="00BA7892" w:rsidP="00B8197C">
      <w:pPr>
        <w:jc w:val="both"/>
        <w:rPr>
          <w:lang w:val="fr-FR"/>
        </w:rPr>
      </w:pPr>
    </w:p>
    <w:p w14:paraId="1A596CF3" w14:textId="28F4B3A4" w:rsidR="00B52048" w:rsidRDefault="00B52048" w:rsidP="00CE70FE">
      <w:pPr>
        <w:pStyle w:val="Titre2"/>
        <w:rPr>
          <w:rFonts w:ascii="Calibri" w:hAnsi="Calibri" w:cs="Calibri"/>
          <w:lang w:val="fr-FR"/>
        </w:rPr>
      </w:pPr>
      <w:bookmarkStart w:id="6" w:name="_Toc37629281"/>
      <w:r w:rsidRPr="439B2940">
        <w:rPr>
          <w:rStyle w:val="normaltextrun"/>
          <w:rFonts w:cs="Arial"/>
        </w:rPr>
        <w:t>Notes spéciales</w:t>
      </w:r>
      <w:bookmarkEnd w:id="6"/>
    </w:p>
    <w:p w14:paraId="73B55435" w14:textId="77777777" w:rsidR="00B52048" w:rsidRDefault="00B52048" w:rsidP="00B520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D376AE2" w14:textId="0C5E7F31" w:rsidR="00DF1E5A" w:rsidRDefault="00414809" w:rsidP="00B520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Certaines notes sont spéciales. Quand elles sont jouées,</w:t>
      </w:r>
      <w:r w:rsidR="00B91F27">
        <w:rPr>
          <w:rStyle w:val="eop"/>
          <w:rFonts w:ascii="Calibri" w:hAnsi="Calibri" w:cs="Calibri"/>
          <w:sz w:val="22"/>
          <w:szCs w:val="22"/>
          <w:lang w:val="fr-FR"/>
        </w:rPr>
        <w:t xml:space="preserve"> elles </w:t>
      </w:r>
      <w:r w:rsidR="004D0043">
        <w:rPr>
          <w:rStyle w:val="eop"/>
          <w:rFonts w:ascii="Calibri" w:hAnsi="Calibri" w:cs="Calibri"/>
          <w:sz w:val="22"/>
          <w:szCs w:val="22"/>
          <w:lang w:val="fr-FR"/>
        </w:rPr>
        <w:t>déclencheront</w:t>
      </w:r>
      <w:r w:rsidR="00B91F27">
        <w:rPr>
          <w:rStyle w:val="eop"/>
          <w:rFonts w:ascii="Calibri" w:hAnsi="Calibri" w:cs="Calibri"/>
          <w:sz w:val="22"/>
          <w:szCs w:val="22"/>
          <w:lang w:val="fr-FR"/>
        </w:rPr>
        <w:t xml:space="preserve"> un événement</w:t>
      </w:r>
      <w:r w:rsidR="006F5C25">
        <w:rPr>
          <w:rStyle w:val="eop"/>
          <w:rFonts w:ascii="Calibri" w:hAnsi="Calibri" w:cs="Calibri"/>
          <w:sz w:val="22"/>
          <w:szCs w:val="22"/>
          <w:lang w:val="fr-FR"/>
        </w:rPr>
        <w:t xml:space="preserve">. </w:t>
      </w:r>
    </w:p>
    <w:p w14:paraId="7A148E18" w14:textId="110A7BD0" w:rsidR="00FA3929" w:rsidRDefault="00FA3929" w:rsidP="00B520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61C8744B" w14:textId="0CB8C108" w:rsidR="00FA3929" w:rsidRDefault="00FA3929" w:rsidP="00B520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Liste des notes spéciales :</w:t>
      </w:r>
    </w:p>
    <w:p w14:paraId="0E6C5C5C" w14:textId="3B056D17" w:rsidR="00B52048" w:rsidRDefault="00B52048" w:rsidP="00C9200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La note va radicalement changer le thème du jeu (ex. : passage d'un thème </w:t>
      </w:r>
      <w:r w:rsidR="00C10B62">
        <w:rPr>
          <w:rStyle w:val="normaltextrun"/>
          <w:rFonts w:ascii="Calibri" w:hAnsi="Calibri" w:cs="Calibri"/>
          <w:sz w:val="22"/>
          <w:szCs w:val="22"/>
        </w:rPr>
        <w:t>« </w:t>
      </w:r>
      <w:r>
        <w:rPr>
          <w:rStyle w:val="normaltextrun"/>
          <w:rFonts w:ascii="Calibri" w:hAnsi="Calibri" w:cs="Calibri"/>
          <w:sz w:val="22"/>
          <w:szCs w:val="22"/>
        </w:rPr>
        <w:t>cow</w:t>
      </w:r>
      <w:r w:rsidR="00893F29"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>boy</w:t>
      </w:r>
      <w:r w:rsidR="00C10B62">
        <w:rPr>
          <w:rStyle w:val="normaltextrun"/>
          <w:rFonts w:ascii="Calibri" w:hAnsi="Calibri" w:cs="Calibri"/>
          <w:sz w:val="22"/>
          <w:szCs w:val="22"/>
        </w:rPr>
        <w:t> »</w:t>
      </w:r>
      <w:r>
        <w:rPr>
          <w:rStyle w:val="normaltextrun"/>
          <w:rFonts w:ascii="Calibri" w:hAnsi="Calibri" w:cs="Calibri"/>
          <w:sz w:val="22"/>
          <w:szCs w:val="22"/>
        </w:rPr>
        <w:t xml:space="preserve"> à un thème </w:t>
      </w:r>
      <w:r w:rsidR="00C10B62">
        <w:rPr>
          <w:rStyle w:val="normaltextrun"/>
          <w:rFonts w:ascii="Calibri" w:hAnsi="Calibri" w:cs="Calibri"/>
          <w:sz w:val="22"/>
          <w:szCs w:val="22"/>
        </w:rPr>
        <w:t>« </w:t>
      </w:r>
      <w:r w:rsidR="00CE70FE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tar </w:t>
      </w:r>
      <w:r w:rsidR="00CE70FE">
        <w:rPr>
          <w:rStyle w:val="normaltextrun"/>
          <w:rFonts w:ascii="Calibri" w:hAnsi="Calibri" w:cs="Calibri"/>
          <w:sz w:val="22"/>
          <w:szCs w:val="22"/>
        </w:rPr>
        <w:t>W</w:t>
      </w:r>
      <w:r>
        <w:rPr>
          <w:rStyle w:val="normaltextrun"/>
          <w:rFonts w:ascii="Calibri" w:hAnsi="Calibri" w:cs="Calibri"/>
          <w:sz w:val="22"/>
          <w:szCs w:val="22"/>
        </w:rPr>
        <w:t>ars</w:t>
      </w:r>
      <w:r w:rsidR="00C10B62">
        <w:rPr>
          <w:rStyle w:val="normaltextrun"/>
          <w:rFonts w:ascii="Calibri" w:hAnsi="Calibri" w:cs="Calibri"/>
          <w:sz w:val="22"/>
          <w:szCs w:val="22"/>
        </w:rPr>
        <w:t> »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E1FE67F" w14:textId="3517A00A" w:rsidR="00B52048" w:rsidRDefault="00DB40B7" w:rsidP="00C9200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V</w:t>
      </w:r>
      <w:r w:rsidR="00B52048">
        <w:rPr>
          <w:rStyle w:val="normaltextrun"/>
          <w:rFonts w:ascii="Calibri" w:hAnsi="Calibri" w:cs="Calibri"/>
          <w:sz w:val="22"/>
          <w:szCs w:val="22"/>
        </w:rPr>
        <w:t>a changer le rythme de la musique (plus lent/ Plus rapide) sur une courte durée de temps.</w:t>
      </w:r>
      <w:r w:rsidR="00B52048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8DA955D" w14:textId="3C28076D" w:rsidR="00B52048" w:rsidRDefault="00B52048" w:rsidP="00C9200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Interchange les 2 roues.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4A0FB1C" w14:textId="7D060242" w:rsidR="00B52048" w:rsidRDefault="00B52048" w:rsidP="00C9200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Change le sens des roues (horaire et antihoraire)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ECE3158" w14:textId="4CF31B94" w:rsidR="00B52048" w:rsidRDefault="00B52048" w:rsidP="00C9200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Note qui, une fois joué</w:t>
      </w:r>
      <w:r w:rsidR="0038584D">
        <w:rPr>
          <w:rStyle w:val="normaltextrun"/>
          <w:rFonts w:ascii="Calibri" w:hAnsi="Calibri" w:cs="Calibri"/>
          <w:sz w:val="22"/>
          <w:szCs w:val="22"/>
        </w:rPr>
        <w:t>e</w:t>
      </w:r>
      <w:r>
        <w:rPr>
          <w:rStyle w:val="normaltextrun"/>
          <w:rFonts w:ascii="Calibri" w:hAnsi="Calibri" w:cs="Calibri"/>
          <w:sz w:val="22"/>
          <w:szCs w:val="22"/>
        </w:rPr>
        <w:t>, fait perdre une vie au joueur</w:t>
      </w:r>
      <w:r w:rsidR="003A2AA1">
        <w:rPr>
          <w:rStyle w:val="eop"/>
          <w:rFonts w:ascii="Calibri" w:hAnsi="Calibri" w:cs="Calibri"/>
          <w:sz w:val="22"/>
          <w:szCs w:val="22"/>
          <w:lang w:val="fr-FR"/>
        </w:rPr>
        <w:t>.</w:t>
      </w:r>
    </w:p>
    <w:p w14:paraId="0747E473" w14:textId="123F72F1" w:rsidR="00B52048" w:rsidRDefault="00B52048" w:rsidP="00C9200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Note qui fait disparaitre temporairement le viseur</w:t>
      </w:r>
      <w:r w:rsidR="00EF7F3D">
        <w:rPr>
          <w:rStyle w:val="normaltextrun"/>
          <w:rFonts w:ascii="Calibri" w:hAnsi="Calibri" w:cs="Calibri"/>
          <w:sz w:val="22"/>
          <w:szCs w:val="22"/>
        </w:rPr>
        <w:t>.</w:t>
      </w:r>
    </w:p>
    <w:p w14:paraId="5E0679C6" w14:textId="397A81F6" w:rsidR="00C9200F" w:rsidRDefault="00C9200F" w:rsidP="00B520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13E643" w14:textId="77777777" w:rsidR="00C9200F" w:rsidRPr="00C9200F" w:rsidRDefault="00C9200F" w:rsidP="00C9200F">
      <w:pPr>
        <w:pStyle w:val="Titre2"/>
        <w:rPr>
          <w:rFonts w:cs="Arial"/>
          <w:lang w:val="fr-FR"/>
        </w:rPr>
      </w:pPr>
      <w:bookmarkStart w:id="7" w:name="_Toc37629282"/>
      <w:r w:rsidRPr="439B2940">
        <w:rPr>
          <w:rStyle w:val="normaltextrun"/>
          <w:rFonts w:cs="Arial"/>
        </w:rPr>
        <w:t>Environnement, thème du jeu.</w:t>
      </w:r>
      <w:bookmarkEnd w:id="7"/>
      <w:r w:rsidRPr="439B2940">
        <w:rPr>
          <w:rStyle w:val="eop"/>
          <w:rFonts w:cs="Arial"/>
          <w:lang w:val="fr-FR"/>
        </w:rPr>
        <w:t> </w:t>
      </w:r>
    </w:p>
    <w:p w14:paraId="4875782C" w14:textId="725025A7" w:rsidR="00C9200F" w:rsidRDefault="00C9200F" w:rsidP="00C920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23518112" w14:textId="1F676DC5" w:rsidR="0059243C" w:rsidRDefault="0059243C" w:rsidP="00C920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Le jeu possède plusieurs thèmes, ceux-ci changeront au cours de la partie, à l’activation d’une note spéciale.</w:t>
      </w:r>
    </w:p>
    <w:p w14:paraId="26C10CD0" w14:textId="77777777" w:rsidR="005316E0" w:rsidRDefault="005316E0" w:rsidP="00C9200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</w:p>
    <w:p w14:paraId="38F0C740" w14:textId="5226162E" w:rsidR="00C9200F" w:rsidRDefault="005316E0" w:rsidP="00C920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Liste des t</w:t>
      </w:r>
      <w:r w:rsidR="00C9200F">
        <w:rPr>
          <w:rStyle w:val="normaltextrun"/>
          <w:rFonts w:ascii="Calibri" w:hAnsi="Calibri" w:cs="Calibri"/>
          <w:sz w:val="22"/>
          <w:szCs w:val="22"/>
        </w:rPr>
        <w:t>hèmes :</w:t>
      </w:r>
      <w:r w:rsidR="00C9200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640B8F6" w14:textId="778C9941" w:rsidR="00C9200F" w:rsidRDefault="00C9200F" w:rsidP="00C9200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Far </w:t>
      </w:r>
      <w:r w:rsidR="00DB40B7">
        <w:rPr>
          <w:rStyle w:val="normaltextrun"/>
          <w:rFonts w:ascii="Calibri" w:hAnsi="Calibri" w:cs="Calibri"/>
          <w:sz w:val="22"/>
          <w:szCs w:val="22"/>
        </w:rPr>
        <w:t>West</w:t>
      </w:r>
      <w:r>
        <w:rPr>
          <w:rStyle w:val="normaltextrun"/>
          <w:rFonts w:ascii="Calibri" w:hAnsi="Calibri" w:cs="Calibri"/>
          <w:sz w:val="22"/>
          <w:szCs w:val="22"/>
        </w:rPr>
        <w:t xml:space="preserve"> : le joueur incarne un cowboy, ils possèdent un six </w:t>
      </w:r>
      <w:r w:rsidR="00614B10">
        <w:rPr>
          <w:rStyle w:val="normaltextrun"/>
          <w:rFonts w:ascii="Calibri" w:hAnsi="Calibri" w:cs="Calibri"/>
          <w:sz w:val="22"/>
          <w:szCs w:val="22"/>
        </w:rPr>
        <w:t>guns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165D4F2B" w14:textId="77777777" w:rsidR="00C9200F" w:rsidRDefault="00C9200F" w:rsidP="00C9200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 w:rsidRPr="00C9200F">
        <w:rPr>
          <w:rStyle w:val="normaltextrun"/>
          <w:rFonts w:ascii="Calibri" w:hAnsi="Calibri" w:cs="Calibri"/>
          <w:sz w:val="22"/>
          <w:szCs w:val="22"/>
        </w:rPr>
        <w:t>Futuriste (star Wars) : le joueur incarne un alien et tire des lasers</w:t>
      </w:r>
      <w:r w:rsidRPr="00C9200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482A55C6" w14:textId="4DA20017" w:rsidR="00C9200F" w:rsidRPr="00C9200F" w:rsidRDefault="00C9200F" w:rsidP="00C9200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 w:rsidRPr="00C9200F">
        <w:rPr>
          <w:rStyle w:val="normaltextrun"/>
          <w:rFonts w:ascii="Calibri" w:hAnsi="Calibri" w:cs="Calibri"/>
          <w:sz w:val="22"/>
          <w:szCs w:val="22"/>
        </w:rPr>
        <w:t xml:space="preserve">Préhistoire : le joueur incarne un homme des </w:t>
      </w:r>
      <w:r w:rsidR="00614B10" w:rsidRPr="00C9200F">
        <w:rPr>
          <w:rStyle w:val="normaltextrun"/>
          <w:rFonts w:ascii="Calibri" w:hAnsi="Calibri" w:cs="Calibri"/>
          <w:sz w:val="22"/>
          <w:szCs w:val="22"/>
        </w:rPr>
        <w:t>cavernes</w:t>
      </w:r>
      <w:r w:rsidRPr="00C9200F">
        <w:rPr>
          <w:rStyle w:val="normaltextrun"/>
          <w:rFonts w:ascii="Calibri" w:hAnsi="Calibri" w:cs="Calibri"/>
          <w:sz w:val="22"/>
          <w:szCs w:val="22"/>
        </w:rPr>
        <w:t xml:space="preserve"> il tire avec une lance.</w:t>
      </w:r>
      <w:r w:rsidRPr="00C9200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C9A977F" w14:textId="77777777" w:rsidR="00C9200F" w:rsidRPr="00C9200F" w:rsidRDefault="00C9200F" w:rsidP="00C9200F">
      <w:pPr>
        <w:rPr>
          <w:lang w:val="fr-FR" w:eastAsia="fr-FR"/>
        </w:rPr>
      </w:pPr>
    </w:p>
    <w:p w14:paraId="13131E6D" w14:textId="0EFD4ED8" w:rsidR="00EF7F3D" w:rsidRDefault="00784634" w:rsidP="00784634">
      <w:pPr>
        <w:pStyle w:val="Titre1"/>
        <w:rPr>
          <w:rStyle w:val="normaltextrun"/>
        </w:rPr>
      </w:pPr>
      <w:bookmarkStart w:id="8" w:name="_Toc37629283"/>
      <w:r w:rsidRPr="00784634">
        <w:rPr>
          <w:rStyle w:val="normaltextrun"/>
        </w:rPr>
        <w:t>Collaborateurs</w:t>
      </w:r>
      <w:bookmarkEnd w:id="8"/>
    </w:p>
    <w:p w14:paraId="26C65E81" w14:textId="232450E2" w:rsidR="00784634" w:rsidRDefault="00784634" w:rsidP="00784634">
      <w:pPr>
        <w:rPr>
          <w:lang w:eastAsia="fr-FR"/>
        </w:rPr>
      </w:pPr>
    </w:p>
    <w:p w14:paraId="433FB5A9" w14:textId="664BD42E" w:rsidR="00784634" w:rsidRDefault="00784634" w:rsidP="008C303B">
      <w:pPr>
        <w:pStyle w:val="Titre2"/>
      </w:pPr>
      <w:bookmarkStart w:id="9" w:name="_Toc37629284"/>
      <w:r>
        <w:t>Nom</w:t>
      </w:r>
      <w:r w:rsidR="006E41FE">
        <w:t>, prénom</w:t>
      </w:r>
      <w:bookmarkEnd w:id="9"/>
      <w:r w:rsidR="006E41FE">
        <w:t xml:space="preserve"> </w:t>
      </w:r>
    </w:p>
    <w:p w14:paraId="043DD51A" w14:textId="77777777" w:rsidR="00033AAF" w:rsidRDefault="00033AAF" w:rsidP="00784634">
      <w:pPr>
        <w:rPr>
          <w:lang w:eastAsia="fr-FR"/>
        </w:rPr>
      </w:pPr>
    </w:p>
    <w:p w14:paraId="7023AF19" w14:textId="15374424" w:rsidR="006E41FE" w:rsidRDefault="006E41FE" w:rsidP="00784634">
      <w:pPr>
        <w:rPr>
          <w:lang w:eastAsia="fr-FR"/>
        </w:rPr>
      </w:pPr>
      <w:r>
        <w:rPr>
          <w:lang w:eastAsia="fr-FR"/>
        </w:rPr>
        <w:t>Notre équipe est constituée de 2 apprentis : Halaghia Steven et Gallucci Alex</w:t>
      </w:r>
    </w:p>
    <w:p w14:paraId="7240A5C9" w14:textId="49AC25E7" w:rsidR="005965EA" w:rsidRDefault="005965EA">
      <w:pPr>
        <w:rPr>
          <w:lang w:eastAsia="fr-FR"/>
        </w:rPr>
      </w:pPr>
    </w:p>
    <w:p w14:paraId="6C36E17D" w14:textId="107558B2" w:rsidR="00033AAF" w:rsidRDefault="00033AAF">
      <w:pPr>
        <w:rPr>
          <w:lang w:eastAsia="fr-FR"/>
        </w:rPr>
      </w:pPr>
    </w:p>
    <w:p w14:paraId="00D867E1" w14:textId="77777777" w:rsidR="00033AAF" w:rsidRDefault="00033AAF">
      <w:pPr>
        <w:rPr>
          <w:lang w:eastAsia="fr-FR"/>
        </w:rPr>
      </w:pPr>
    </w:p>
    <w:p w14:paraId="1C0AB085" w14:textId="77777777" w:rsidR="005965EA" w:rsidRDefault="005965EA" w:rsidP="00784634">
      <w:pPr>
        <w:rPr>
          <w:lang w:eastAsia="fr-FR"/>
        </w:rPr>
      </w:pPr>
    </w:p>
    <w:p w14:paraId="7A7133FE" w14:textId="0A80F71B" w:rsidR="008C303B" w:rsidRDefault="008C303B" w:rsidP="00F942EF">
      <w:pPr>
        <w:pStyle w:val="Titre2"/>
      </w:pPr>
      <w:bookmarkStart w:id="10" w:name="_Toc37629285"/>
      <w:r>
        <w:lastRenderedPageBreak/>
        <w:t>Planning des disponibilités hebdomadaires par apprenti</w:t>
      </w:r>
      <w:bookmarkEnd w:id="10"/>
    </w:p>
    <w:p w14:paraId="785921BE" w14:textId="0EEC55EF" w:rsidR="00784634" w:rsidRDefault="00784634" w:rsidP="00063596">
      <w:pPr>
        <w:rPr>
          <w:lang w:eastAsia="fr-FR"/>
        </w:rPr>
      </w:pPr>
    </w:p>
    <w:p w14:paraId="7EF02E44" w14:textId="252599D4" w:rsidR="004A1DFD" w:rsidRDefault="00610F85" w:rsidP="005965EA">
      <w:pPr>
        <w:jc w:val="center"/>
        <w:rPr>
          <w:lang w:eastAsia="fr-FR"/>
        </w:rPr>
      </w:pPr>
      <w:r>
        <w:rPr>
          <w:lang w:eastAsia="fr-FR"/>
        </w:rPr>
        <w:object w:dxaOrig="1520" w:dyaOrig="987" w14:anchorId="2E8B1C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12" o:title=""/>
          </v:shape>
          <o:OLEObject Type="Embed" ProgID="Excel.Sheet.12" ShapeID="_x0000_i1025" DrawAspect="Icon" ObjectID="_1649761458" r:id="rId13"/>
        </w:object>
      </w:r>
      <w:bookmarkStart w:id="11" w:name="_MON_1649704232"/>
      <w:bookmarkEnd w:id="11"/>
      <w:r w:rsidR="00F66A67">
        <w:rPr>
          <w:lang w:eastAsia="fr-FR"/>
        </w:rPr>
        <w:object w:dxaOrig="1520" w:dyaOrig="987" w14:anchorId="37575607">
          <v:shape id="_x0000_i1026" type="#_x0000_t75" style="width:75.85pt;height:49.3pt" o:ole="">
            <v:imagedata r:id="rId14" o:title=""/>
          </v:shape>
          <o:OLEObject Type="Embed" ProgID="Excel.Sheet.12" ShapeID="_x0000_i1026" DrawAspect="Icon" ObjectID="_1649761459" r:id="rId15"/>
        </w:object>
      </w:r>
    </w:p>
    <w:p w14:paraId="1BF512A5" w14:textId="79000181" w:rsidR="005965EA" w:rsidRDefault="005965EA" w:rsidP="005965EA">
      <w:pPr>
        <w:pStyle w:val="Titre2"/>
      </w:pPr>
      <w:bookmarkStart w:id="12" w:name="_Toc37629286"/>
      <w:r>
        <w:t>Total d’heures du groupe</w:t>
      </w:r>
      <w:bookmarkEnd w:id="12"/>
    </w:p>
    <w:p w14:paraId="0D02C748" w14:textId="48085E74" w:rsidR="005965EA" w:rsidRDefault="005965EA" w:rsidP="005965EA">
      <w:pPr>
        <w:jc w:val="center"/>
        <w:rPr>
          <w:lang w:eastAsia="fr-FR"/>
        </w:rPr>
      </w:pPr>
    </w:p>
    <w:tbl>
      <w:tblPr>
        <w:tblStyle w:val="Grilledutableau"/>
        <w:tblW w:w="0" w:type="auto"/>
        <w:tblInd w:w="2263" w:type="dxa"/>
        <w:tblLook w:val="04A0" w:firstRow="1" w:lastRow="0" w:firstColumn="1" w:lastColumn="0" w:noHBand="0" w:noVBand="1"/>
      </w:tblPr>
      <w:tblGrid>
        <w:gridCol w:w="2551"/>
        <w:gridCol w:w="2411"/>
      </w:tblGrid>
      <w:tr w:rsidR="001634A8" w14:paraId="399F0208" w14:textId="77777777" w:rsidTr="001634A8">
        <w:tc>
          <w:tcPr>
            <w:tcW w:w="2551" w:type="dxa"/>
          </w:tcPr>
          <w:p w14:paraId="0AD00F1C" w14:textId="565B10CE" w:rsidR="001634A8" w:rsidRDefault="001634A8" w:rsidP="005965E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Apprenti</w:t>
            </w:r>
          </w:p>
        </w:tc>
        <w:tc>
          <w:tcPr>
            <w:tcW w:w="2411" w:type="dxa"/>
          </w:tcPr>
          <w:p w14:paraId="6AE04AB5" w14:textId="2600EAB3" w:rsidR="001634A8" w:rsidRDefault="001634A8" w:rsidP="005965E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Nombre d’heures</w:t>
            </w:r>
          </w:p>
        </w:tc>
      </w:tr>
      <w:tr w:rsidR="001634A8" w14:paraId="4C0AFD96" w14:textId="77777777" w:rsidTr="001634A8">
        <w:tc>
          <w:tcPr>
            <w:tcW w:w="2551" w:type="dxa"/>
          </w:tcPr>
          <w:p w14:paraId="241DC58C" w14:textId="6AC402A2" w:rsidR="001634A8" w:rsidRDefault="001634A8" w:rsidP="005965E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Alex Gallucci</w:t>
            </w:r>
          </w:p>
        </w:tc>
        <w:tc>
          <w:tcPr>
            <w:tcW w:w="2411" w:type="dxa"/>
          </w:tcPr>
          <w:p w14:paraId="25306121" w14:textId="5287AA21" w:rsidR="001634A8" w:rsidRDefault="00695698" w:rsidP="005965E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231</w:t>
            </w:r>
          </w:p>
        </w:tc>
      </w:tr>
      <w:tr w:rsidR="001634A8" w14:paraId="394F0954" w14:textId="77777777" w:rsidTr="001634A8">
        <w:tc>
          <w:tcPr>
            <w:tcW w:w="2551" w:type="dxa"/>
          </w:tcPr>
          <w:p w14:paraId="5CAF5216" w14:textId="55C9A0AD" w:rsidR="001634A8" w:rsidRDefault="001634A8" w:rsidP="005965E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Steven Halaghia</w:t>
            </w:r>
          </w:p>
        </w:tc>
        <w:tc>
          <w:tcPr>
            <w:tcW w:w="2411" w:type="dxa"/>
          </w:tcPr>
          <w:p w14:paraId="4CECF3BA" w14:textId="0EA7016D" w:rsidR="001634A8" w:rsidRDefault="00C20986" w:rsidP="005965EA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231</w:t>
            </w:r>
          </w:p>
        </w:tc>
      </w:tr>
    </w:tbl>
    <w:p w14:paraId="5263DAD4" w14:textId="3D68C814" w:rsidR="00C20986" w:rsidRDefault="00C20986" w:rsidP="005965EA">
      <w:pPr>
        <w:jc w:val="center"/>
        <w:rPr>
          <w:lang w:eastAsia="fr-FR"/>
        </w:rPr>
      </w:pPr>
    </w:p>
    <w:p w14:paraId="77D08513" w14:textId="7BC01DB9" w:rsidR="00C20986" w:rsidRDefault="00C20986" w:rsidP="00C20986">
      <w:pPr>
        <w:rPr>
          <w:lang w:eastAsia="fr-FR"/>
        </w:rPr>
      </w:pPr>
      <w:r>
        <w:rPr>
          <w:lang w:eastAsia="fr-FR"/>
        </w:rPr>
        <w:t xml:space="preserve">Le nombre total d’heures du groupe </w:t>
      </w:r>
      <w:r w:rsidR="00870822">
        <w:rPr>
          <w:lang w:eastAsia="fr-FR"/>
        </w:rPr>
        <w:t>s’élève à </w:t>
      </w:r>
      <w:r w:rsidR="00870822" w:rsidRPr="00870822">
        <w:rPr>
          <w:b/>
          <w:bCs/>
          <w:lang w:eastAsia="fr-FR"/>
        </w:rPr>
        <w:t>462 heures</w:t>
      </w:r>
      <w:r w:rsidR="00870822">
        <w:rPr>
          <w:lang w:eastAsia="fr-FR"/>
        </w:rPr>
        <w:t>.</w:t>
      </w:r>
    </w:p>
    <w:p w14:paraId="1441445C" w14:textId="77777777" w:rsidR="00870822" w:rsidRPr="00784634" w:rsidRDefault="00870822" w:rsidP="00C20986">
      <w:pPr>
        <w:rPr>
          <w:lang w:eastAsia="fr-FR"/>
        </w:rPr>
      </w:pPr>
    </w:p>
    <w:p w14:paraId="459CD3CF" w14:textId="77777777" w:rsidR="00EF7F3D" w:rsidRDefault="00EF7F3D" w:rsidP="0013041F">
      <w:pPr>
        <w:pStyle w:val="Titre1"/>
        <w:rPr>
          <w:rStyle w:val="eop"/>
          <w:rFonts w:cs="Arial"/>
          <w:lang w:val="fr-FR"/>
        </w:rPr>
      </w:pPr>
      <w:bookmarkStart w:id="13" w:name="_Toc37629287"/>
      <w:r w:rsidRPr="439B2940">
        <w:rPr>
          <w:rStyle w:val="normaltextrun"/>
          <w:rFonts w:cs="Arial"/>
        </w:rPr>
        <w:t>Points critiques</w:t>
      </w:r>
      <w:bookmarkEnd w:id="13"/>
      <w:r w:rsidRPr="439B2940">
        <w:rPr>
          <w:rStyle w:val="eop"/>
          <w:rFonts w:cs="Arial"/>
          <w:lang w:val="fr-FR"/>
        </w:rPr>
        <w:t> </w:t>
      </w:r>
    </w:p>
    <w:p w14:paraId="0056A786" w14:textId="77777777" w:rsidR="00D651B2" w:rsidRDefault="00D651B2" w:rsidP="00D651B2">
      <w:pPr>
        <w:rPr>
          <w:lang w:val="fr-FR" w:eastAsia="fr-FR"/>
        </w:rPr>
      </w:pPr>
    </w:p>
    <w:p w14:paraId="2C767914" w14:textId="370F6F47" w:rsidR="00EF7F3D" w:rsidRDefault="00EF7F3D" w:rsidP="009D2CD8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Pas de latence entre les guitares et le jeu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0467C29" w14:textId="43F3BBB7" w:rsidR="004325B7" w:rsidRPr="00405A92" w:rsidRDefault="00EF7F3D" w:rsidP="004325B7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Choix de l'IDE :</w:t>
      </w:r>
      <w:r w:rsidR="004325B7">
        <w:rPr>
          <w:rStyle w:val="normaltextrun"/>
          <w:rFonts w:ascii="Calibri" w:hAnsi="Calibri" w:cs="Calibri"/>
          <w:sz w:val="22"/>
          <w:szCs w:val="22"/>
        </w:rPr>
        <w:t xml:space="preserve"> Visual Studio</w:t>
      </w:r>
    </w:p>
    <w:p w14:paraId="6AA15722" w14:textId="7FC0263E" w:rsidR="00405A92" w:rsidRPr="004325B7" w:rsidRDefault="00405A92" w:rsidP="004325B7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Choix du langage de programmation : C++</w:t>
      </w:r>
    </w:p>
    <w:p w14:paraId="6BDBB1B7" w14:textId="7F33BD77" w:rsidR="00D53215" w:rsidRPr="005965EA" w:rsidRDefault="00EF7F3D" w:rsidP="005965EA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</w:rPr>
        <w:t>Choix de la connectique guitare -&gt; PC</w:t>
      </w:r>
    </w:p>
    <w:p w14:paraId="659C87D7" w14:textId="77777777" w:rsidR="00D53215" w:rsidRDefault="00D53215" w:rsidP="00B8197C">
      <w:pPr>
        <w:jc w:val="both"/>
      </w:pPr>
    </w:p>
    <w:p w14:paraId="483B584A" w14:textId="77777777" w:rsidR="00D53215" w:rsidRDefault="00D53215" w:rsidP="00B8197C">
      <w:pPr>
        <w:jc w:val="both"/>
      </w:pPr>
    </w:p>
    <w:p w14:paraId="03B230F1" w14:textId="77777777" w:rsidR="00982A7D" w:rsidRDefault="00982A7D" w:rsidP="00982A7D">
      <w:pPr>
        <w:pStyle w:val="Titre1"/>
      </w:pPr>
      <w:bookmarkStart w:id="14" w:name="_Toc408227064"/>
      <w:bookmarkStart w:id="15" w:name="_Toc409521620"/>
      <w:bookmarkStart w:id="16" w:name="_Toc410141957"/>
      <w:bookmarkStart w:id="17" w:name="_Toc507661327"/>
      <w:bookmarkStart w:id="18" w:name="_Toc37629288"/>
      <w:r>
        <w:t>Source</w:t>
      </w:r>
      <w:bookmarkEnd w:id="14"/>
      <w:bookmarkEnd w:id="15"/>
      <w:bookmarkEnd w:id="16"/>
      <w:r w:rsidR="00B41227">
        <w:t>s</w:t>
      </w:r>
      <w:bookmarkEnd w:id="17"/>
      <w:bookmarkEnd w:id="18"/>
    </w:p>
    <w:p w14:paraId="660C509C" w14:textId="77777777" w:rsidR="00C919F5" w:rsidRDefault="00C919F5" w:rsidP="00C919F5">
      <w:pPr>
        <w:jc w:val="both"/>
      </w:pPr>
    </w:p>
    <w:p w14:paraId="349618A6" w14:textId="487D0E51" w:rsidR="00EF56CD" w:rsidRDefault="004A3F78" w:rsidP="00730971">
      <w:pPr>
        <w:jc w:val="both"/>
      </w:pPr>
      <w:r>
        <w:t>Inspiré du jeu mobile « Ready Steady Play »</w:t>
      </w:r>
    </w:p>
    <w:p w14:paraId="41E4CFA1" w14:textId="61762457" w:rsidR="00A33B84" w:rsidRDefault="00A33B84" w:rsidP="007733D8">
      <w:pPr>
        <w:jc w:val="both"/>
      </w:pPr>
    </w:p>
    <w:p w14:paraId="0C5D198A" w14:textId="6461ABF9" w:rsidR="00422CAC" w:rsidRDefault="00422CAC" w:rsidP="00287B3B">
      <w:pPr>
        <w:pStyle w:val="Titre1"/>
      </w:pPr>
      <w:bookmarkStart w:id="19" w:name="_Toc37629289"/>
      <w:r>
        <w:t>Coûts</w:t>
      </w:r>
      <w:bookmarkEnd w:id="19"/>
    </w:p>
    <w:p w14:paraId="55D72964" w14:textId="77777777" w:rsidR="00287B3B" w:rsidRDefault="00287B3B" w:rsidP="007733D8">
      <w:pPr>
        <w:jc w:val="both"/>
      </w:pPr>
    </w:p>
    <w:p w14:paraId="19DE2ABF" w14:textId="3C208DBC" w:rsidR="00287B3B" w:rsidRDefault="001C4767" w:rsidP="007733D8">
      <w:pPr>
        <w:jc w:val="both"/>
      </w:pPr>
      <w:r>
        <w:t xml:space="preserve">Accessoire </w:t>
      </w:r>
      <w:r w:rsidR="00287B3B">
        <w:t>Guitare Héro</w:t>
      </w:r>
      <w:r>
        <w:t xml:space="preserve"> : ~</w:t>
      </w:r>
      <w:r w:rsidR="00EA6747">
        <w:t>3</w:t>
      </w:r>
      <w:bookmarkStart w:id="20" w:name="_GoBack"/>
      <w:bookmarkEnd w:id="20"/>
      <w:r>
        <w:t>0 CHF / unité</w:t>
      </w:r>
    </w:p>
    <w:p w14:paraId="498AE8E4" w14:textId="77777777" w:rsidR="00287B3B" w:rsidRDefault="00287B3B" w:rsidP="007733D8">
      <w:pPr>
        <w:jc w:val="both"/>
      </w:pPr>
    </w:p>
    <w:p w14:paraId="0D8E3EA2" w14:textId="29B7E9AF" w:rsidR="00D132C7" w:rsidRDefault="00B94632" w:rsidP="00D132C7">
      <w:pPr>
        <w:pStyle w:val="Titre1"/>
      </w:pPr>
      <w:bookmarkStart w:id="21" w:name="_Toc37629290"/>
      <w:r>
        <w:t>Matériel</w:t>
      </w:r>
      <w:bookmarkEnd w:id="21"/>
    </w:p>
    <w:p w14:paraId="36CBA35A" w14:textId="77777777" w:rsidR="008434B3" w:rsidRDefault="008434B3" w:rsidP="008434B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fr-FR"/>
        </w:rPr>
      </w:pPr>
    </w:p>
    <w:p w14:paraId="23C79C7D" w14:textId="3E3F13CC" w:rsidR="00950DC4" w:rsidRPr="002A7E38" w:rsidRDefault="00F73B64" w:rsidP="002A7E38">
      <w:pPr>
        <w:pStyle w:val="Titre2"/>
        <w:rPr>
          <w:rStyle w:val="eop"/>
          <w:rFonts w:cs="Arial"/>
        </w:rPr>
      </w:pPr>
      <w:bookmarkStart w:id="22" w:name="_Toc37629291"/>
      <w:r>
        <w:rPr>
          <w:rStyle w:val="normaltextrun"/>
          <w:rFonts w:cs="Arial"/>
        </w:rPr>
        <w:t>Liste du matériel</w:t>
      </w:r>
      <w:r w:rsidR="00B76558">
        <w:rPr>
          <w:rStyle w:val="normaltextrun"/>
          <w:rFonts w:cs="Arial"/>
        </w:rPr>
        <w:t xml:space="preserve"> et logiciel nécessaire</w:t>
      </w:r>
      <w:bookmarkEnd w:id="22"/>
    </w:p>
    <w:p w14:paraId="4A16D3CC" w14:textId="77777777" w:rsidR="00B76558" w:rsidRDefault="00B76558" w:rsidP="00F73B6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7B38B5E1" w14:textId="0F7D0433" w:rsidR="00F73B64" w:rsidRDefault="00B76558" w:rsidP="00F73B6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Matériel :</w:t>
      </w:r>
    </w:p>
    <w:p w14:paraId="0215DC2A" w14:textId="1720EBD3" w:rsidR="00AD2201" w:rsidRDefault="006B1F61" w:rsidP="00D71297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2 * Guitare Hero pour Xbox</w:t>
      </w:r>
      <w:r w:rsidR="00790627">
        <w:rPr>
          <w:rStyle w:val="eop"/>
          <w:rFonts w:ascii="Calibri" w:hAnsi="Calibri" w:cs="Calibri"/>
          <w:sz w:val="22"/>
          <w:szCs w:val="22"/>
          <w:lang w:val="fr-FR"/>
        </w:rPr>
        <w:t xml:space="preserve"> 360</w:t>
      </w:r>
    </w:p>
    <w:p w14:paraId="1EF765F2" w14:textId="0DE3146B" w:rsidR="00FF3327" w:rsidRDefault="00FF3327" w:rsidP="00D71297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Télévision</w:t>
      </w:r>
    </w:p>
    <w:p w14:paraId="5B931806" w14:textId="6570C5C9" w:rsidR="00FD5C6A" w:rsidRDefault="00FD5C6A" w:rsidP="00D71297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2 * enceintes filaires</w:t>
      </w:r>
    </w:p>
    <w:p w14:paraId="242F65E6" w14:textId="30EA778F" w:rsidR="00FF3327" w:rsidRPr="00FC7FEE" w:rsidRDefault="00E80041" w:rsidP="00D71297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E80041">
        <w:rPr>
          <w:rStyle w:val="eop"/>
          <w:rFonts w:ascii="Calibri" w:hAnsi="Calibri" w:cs="Calibri"/>
          <w:sz w:val="22"/>
          <w:szCs w:val="22"/>
          <w:lang w:val="en-US"/>
        </w:rPr>
        <w:t xml:space="preserve">2 * </w:t>
      </w:r>
      <w:r w:rsidR="00B80AFB" w:rsidRPr="00E80041">
        <w:rPr>
          <w:rStyle w:val="eop"/>
          <w:rFonts w:ascii="Calibri" w:hAnsi="Calibri" w:cs="Calibri"/>
          <w:sz w:val="22"/>
          <w:szCs w:val="22"/>
          <w:lang w:val="en-US"/>
        </w:rPr>
        <w:t>Xbox</w:t>
      </w:r>
      <w:r w:rsidRPr="00E80041">
        <w:rPr>
          <w:rStyle w:val="eop"/>
          <w:rFonts w:ascii="Calibri" w:hAnsi="Calibri" w:cs="Calibri"/>
          <w:sz w:val="22"/>
          <w:szCs w:val="22"/>
          <w:lang w:val="en-US"/>
        </w:rPr>
        <w:t xml:space="preserve"> 360 wireless receiver for Windows</w:t>
      </w:r>
      <w:r w:rsidR="00B80AFB" w:rsidRPr="00E80041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</w:p>
    <w:p w14:paraId="3F023C69" w14:textId="77777777" w:rsidR="00D71297" w:rsidRDefault="00D71297" w:rsidP="00D71297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PC</w:t>
      </w:r>
    </w:p>
    <w:p w14:paraId="56D497F9" w14:textId="77777777" w:rsidR="00E94CC8" w:rsidRDefault="00B76558" w:rsidP="00B7655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Logiciel :</w:t>
      </w:r>
    </w:p>
    <w:p w14:paraId="26377C08" w14:textId="23A3B359" w:rsidR="00F86559" w:rsidRDefault="00DD690B" w:rsidP="00563B91">
      <w:pPr>
        <w:pStyle w:val="paragraph"/>
        <w:spacing w:before="0" w:beforeAutospacing="0" w:after="0" w:afterAutospacing="0"/>
        <w:ind w:firstLine="576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Clion</w:t>
      </w:r>
    </w:p>
    <w:p w14:paraId="275E0C91" w14:textId="77777777" w:rsidR="00F803C4" w:rsidRDefault="00F803C4">
      <w:pPr>
        <w:rPr>
          <w:rStyle w:val="eop"/>
          <w:rFonts w:cs="Arial"/>
          <w:b/>
          <w:sz w:val="22"/>
          <w:szCs w:val="20"/>
          <w:highlight w:val="lightGray"/>
          <w:lang w:val="fr-FR" w:eastAsia="fr-FR"/>
        </w:rPr>
      </w:pPr>
      <w:r>
        <w:rPr>
          <w:rStyle w:val="eop"/>
          <w:rFonts w:cs="Arial"/>
          <w:highlight w:val="lightGray"/>
          <w:lang w:val="fr-FR"/>
        </w:rPr>
        <w:br w:type="page"/>
      </w:r>
    </w:p>
    <w:p w14:paraId="192510A9" w14:textId="33E65BD7" w:rsidR="000D5404" w:rsidRPr="006E2785" w:rsidRDefault="000D5404" w:rsidP="00F803C4">
      <w:pPr>
        <w:pStyle w:val="Titre2"/>
        <w:rPr>
          <w:rStyle w:val="eop"/>
          <w:rFonts w:cs="Arial"/>
          <w:lang w:val="fr-FR"/>
        </w:rPr>
      </w:pPr>
      <w:bookmarkStart w:id="23" w:name="_Toc37629292"/>
      <w:r w:rsidRPr="006E2785">
        <w:rPr>
          <w:rStyle w:val="eop"/>
          <w:rFonts w:cs="Arial"/>
          <w:lang w:val="fr-FR"/>
        </w:rPr>
        <w:lastRenderedPageBreak/>
        <w:t>Schéma d’installation</w:t>
      </w:r>
      <w:bookmarkEnd w:id="23"/>
    </w:p>
    <w:p w14:paraId="57ACF42F" w14:textId="77777777" w:rsidR="008A3D48" w:rsidRDefault="008A3D48" w:rsidP="008A3D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fr-FR"/>
        </w:rPr>
      </w:pPr>
    </w:p>
    <w:p w14:paraId="759D2B5F" w14:textId="77777777" w:rsidR="00852B53" w:rsidRDefault="00852B53" w:rsidP="000D5404">
      <w:pPr>
        <w:jc w:val="center"/>
        <w:rPr>
          <w:noProof/>
        </w:rPr>
      </w:pPr>
    </w:p>
    <w:p w14:paraId="2505753E" w14:textId="6EAC9045" w:rsidR="00D132C7" w:rsidRDefault="00C106A7" w:rsidP="000D5404">
      <w:pPr>
        <w:jc w:val="center"/>
        <w:rPr>
          <w:lang w:val="fr-FR" w:eastAsia="fr-FR"/>
        </w:rPr>
      </w:pPr>
      <w:r>
        <w:rPr>
          <w:noProof/>
        </w:rPr>
        <w:drawing>
          <wp:inline distT="0" distB="0" distL="0" distR="0" wp14:anchorId="007D19E9" wp14:editId="6E8D54D9">
            <wp:extent cx="5220586" cy="6245380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33" cy="62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D6C9" w14:textId="45FFAF11" w:rsidR="00B94632" w:rsidRDefault="00B94632" w:rsidP="00B94632">
      <w:pPr>
        <w:rPr>
          <w:lang w:val="fr-FR" w:eastAsia="fr-FR"/>
        </w:rPr>
      </w:pPr>
    </w:p>
    <w:p w14:paraId="7CEBF50A" w14:textId="60D67DCE" w:rsidR="00B94632" w:rsidRDefault="00B94632" w:rsidP="00B94632">
      <w:pPr>
        <w:rPr>
          <w:lang w:val="fr-FR" w:eastAsia="fr-FR"/>
        </w:rPr>
      </w:pPr>
    </w:p>
    <w:p w14:paraId="1FA5214D" w14:textId="6FF6B1C6" w:rsidR="00B94632" w:rsidRDefault="00B94632">
      <w:pPr>
        <w:rPr>
          <w:lang w:val="fr-FR" w:eastAsia="fr-FR"/>
        </w:rPr>
      </w:pPr>
    </w:p>
    <w:p w14:paraId="2B5B18E3" w14:textId="019EDB76" w:rsidR="00B94632" w:rsidRPr="008434B3" w:rsidRDefault="00861AB5" w:rsidP="00861AB5">
      <w:pPr>
        <w:pStyle w:val="Titre1"/>
        <w:rPr>
          <w:lang w:val="fr-FR"/>
        </w:rPr>
      </w:pPr>
      <w:bookmarkStart w:id="24" w:name="_Toc37629293"/>
      <w:r>
        <w:rPr>
          <w:lang w:val="fr-FR"/>
        </w:rPr>
        <w:t>Planification</w:t>
      </w:r>
      <w:bookmarkEnd w:id="24"/>
    </w:p>
    <w:p w14:paraId="1C4D934F" w14:textId="6A35DD7E" w:rsidR="00730971" w:rsidRDefault="00730971" w:rsidP="00D132C7">
      <w:pPr>
        <w:rPr>
          <w:lang w:eastAsia="fr-FR"/>
        </w:rPr>
      </w:pPr>
    </w:p>
    <w:p w14:paraId="6718FBAA" w14:textId="46075C86" w:rsidR="00DB4CB2" w:rsidRDefault="0000295D" w:rsidP="00B009E5">
      <w:pPr>
        <w:rPr>
          <w:lang w:eastAsia="fr-FR"/>
        </w:rPr>
      </w:pPr>
      <w:r>
        <w:rPr>
          <w:lang w:eastAsia="fr-FR"/>
        </w:rPr>
        <w:t>Le diagramme de Gantt :</w:t>
      </w:r>
    </w:p>
    <w:p w14:paraId="23754BE9" w14:textId="0AADD0A9" w:rsidR="00BE2D47" w:rsidRDefault="00BE2D47" w:rsidP="00B009E5">
      <w:pPr>
        <w:rPr>
          <w:lang w:eastAsia="fr-FR"/>
        </w:rPr>
      </w:pPr>
    </w:p>
    <w:p w14:paraId="7FA842B4" w14:textId="7513F05E" w:rsidR="00BE2D47" w:rsidRDefault="00BE2D47" w:rsidP="00B009E5">
      <w:pPr>
        <w:rPr>
          <w:lang w:eastAsia="fr-FR"/>
        </w:rPr>
      </w:pPr>
    </w:p>
    <w:p w14:paraId="492AAB66" w14:textId="58630691" w:rsidR="00BE2D47" w:rsidRDefault="00812424" w:rsidP="00D6606B">
      <w:pPr>
        <w:jc w:val="center"/>
        <w:rPr>
          <w:lang w:eastAsia="fr-FR"/>
        </w:rPr>
      </w:pPr>
      <w:r>
        <w:rPr>
          <w:lang w:eastAsia="fr-FR"/>
        </w:rPr>
        <w:object w:dxaOrig="1520" w:dyaOrig="987" w14:anchorId="69FFCCDA">
          <v:shape id="_x0000_i1027" type="#_x0000_t75" style="width:75.85pt;height:49.3pt" o:ole="">
            <v:imagedata r:id="rId17" o:title=""/>
          </v:shape>
          <o:OLEObject Type="Embed" ProgID="Package" ShapeID="_x0000_i1027" DrawAspect="Icon" ObjectID="_1649761460" r:id="rId18"/>
        </w:object>
      </w:r>
    </w:p>
    <w:sectPr w:rsidR="00BE2D47" w:rsidSect="00730971">
      <w:footerReference w:type="default" r:id="rId19"/>
      <w:footerReference w:type="first" r:id="rId2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5B76F" w14:textId="77777777" w:rsidR="006A1C5B" w:rsidRDefault="006A1C5B" w:rsidP="008D0E12">
      <w:r>
        <w:separator/>
      </w:r>
    </w:p>
  </w:endnote>
  <w:endnote w:type="continuationSeparator" w:id="0">
    <w:p w14:paraId="7D7AAE7C" w14:textId="77777777" w:rsidR="006A1C5B" w:rsidRDefault="006A1C5B" w:rsidP="008D0E12">
      <w:r>
        <w:continuationSeparator/>
      </w:r>
    </w:p>
  </w:endnote>
  <w:endnote w:type="continuationNotice" w:id="1">
    <w:p w14:paraId="104DD54E" w14:textId="77777777" w:rsidR="006A1C5B" w:rsidRDefault="006A1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69A28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38B4C9B2" w14:textId="77777777" w:rsidR="00AA2F07" w:rsidRP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63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F7277D">
      <w:rPr>
        <w:rFonts w:cs="Arial"/>
        <w:noProof/>
        <w:szCs w:val="20"/>
      </w:rPr>
      <w:t>Document1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3922FE">
      <w:rPr>
        <w:rStyle w:val="Numrodepage"/>
        <w:rFonts w:ascii="Arial" w:hAnsi="Arial" w:cs="Arial"/>
        <w:noProof/>
        <w:szCs w:val="20"/>
      </w:rPr>
      <w:t>2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3922FE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ab/>
    </w:r>
    <w:r>
      <w:rPr>
        <w:rStyle w:val="Numrodepage"/>
        <w:rFonts w:ascii="Arial" w:hAnsi="Arial" w:cs="Arial"/>
        <w:szCs w:val="20"/>
      </w:rPr>
      <w:fldChar w:fldCharType="begin"/>
    </w:r>
    <w:r>
      <w:rPr>
        <w:rStyle w:val="Numrodepage"/>
        <w:rFonts w:ascii="Arial" w:hAnsi="Arial" w:cs="Arial"/>
        <w:szCs w:val="20"/>
      </w:rPr>
      <w:instrText xml:space="preserve"> AUTHOR   \* MERGEFORMAT </w:instrText>
    </w:r>
    <w:r>
      <w:rPr>
        <w:rStyle w:val="Numrodepage"/>
        <w:rFonts w:ascii="Arial" w:hAnsi="Arial" w:cs="Arial"/>
        <w:szCs w:val="20"/>
      </w:rPr>
      <w:fldChar w:fldCharType="separate"/>
    </w:r>
    <w:r w:rsidR="00F7277D">
      <w:rPr>
        <w:rStyle w:val="Numrodepage"/>
        <w:rFonts w:ascii="Arial" w:hAnsi="Arial" w:cs="Arial"/>
        <w:noProof/>
        <w:szCs w:val="20"/>
      </w:rPr>
      <w:t>Gallucci Alex</w:t>
    </w:r>
    <w:r>
      <w:rPr>
        <w:rStyle w:val="Numrodepage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6DB72" w14:textId="77777777" w:rsidR="00730971" w:rsidRDefault="00730971" w:rsidP="00730971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526D95A1" w14:textId="77777777" w:rsidR="00730971" w:rsidRPr="00730971" w:rsidRDefault="00730971" w:rsidP="00730971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Cs w:val="20"/>
      </w:rPr>
    </w:pP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FILENAME   \* MERGEFORMAT </w:instrText>
    </w:r>
    <w:r w:rsidRPr="00F67A63">
      <w:rPr>
        <w:rFonts w:cs="Arial"/>
        <w:szCs w:val="20"/>
      </w:rPr>
      <w:fldChar w:fldCharType="separate"/>
    </w:r>
    <w:r w:rsidR="00F7277D">
      <w:rPr>
        <w:rFonts w:cs="Arial"/>
        <w:noProof/>
        <w:szCs w:val="20"/>
      </w:rPr>
      <w:t>Document1</w: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fldChar w:fldCharType="begin"/>
    </w:r>
    <w:r w:rsidRPr="00F67A63">
      <w:rPr>
        <w:rFonts w:cs="Arial"/>
        <w:szCs w:val="20"/>
      </w:rPr>
      <w:instrText xml:space="preserve"> USERADDRESS  \* FirstCap  \* MERGEFORMAT </w:instrText>
    </w:r>
    <w:r w:rsidRPr="00F67A63">
      <w:rPr>
        <w:rFonts w:cs="Arial"/>
        <w:szCs w:val="20"/>
      </w:rPr>
      <w:fldChar w:fldCharType="end"/>
    </w:r>
    <w:r w:rsidRPr="00F67A63">
      <w:rPr>
        <w:rFonts w:cs="Arial"/>
        <w:szCs w:val="20"/>
      </w:rPr>
      <w:tab/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PAGE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3922FE">
      <w:rPr>
        <w:rStyle w:val="Numrodepage"/>
        <w:rFonts w:ascii="Arial" w:hAnsi="Arial" w:cs="Arial"/>
        <w:noProof/>
        <w:szCs w:val="20"/>
      </w:rPr>
      <w:t>1</w:t>
    </w:r>
    <w:r w:rsidRPr="00F67A63">
      <w:rPr>
        <w:rStyle w:val="Numrodepage"/>
        <w:rFonts w:ascii="Arial" w:hAnsi="Arial" w:cs="Arial"/>
        <w:szCs w:val="20"/>
      </w:rPr>
      <w:fldChar w:fldCharType="end"/>
    </w:r>
    <w:r w:rsidRPr="00F67A63">
      <w:rPr>
        <w:rStyle w:val="Numrodepage"/>
        <w:rFonts w:ascii="Arial" w:hAnsi="Arial" w:cs="Arial"/>
        <w:szCs w:val="20"/>
      </w:rPr>
      <w:t>/</w:t>
    </w:r>
    <w:r w:rsidRPr="00F67A63">
      <w:rPr>
        <w:rStyle w:val="Numrodepage"/>
        <w:rFonts w:ascii="Arial" w:hAnsi="Arial" w:cs="Arial"/>
        <w:szCs w:val="20"/>
      </w:rPr>
      <w:fldChar w:fldCharType="begin"/>
    </w:r>
    <w:r w:rsidRPr="00F67A63">
      <w:rPr>
        <w:rStyle w:val="Numrodepage"/>
        <w:rFonts w:ascii="Arial" w:hAnsi="Arial" w:cs="Arial"/>
        <w:szCs w:val="20"/>
      </w:rPr>
      <w:instrText xml:space="preserve"> NUMPAGES </w:instrText>
    </w:r>
    <w:r w:rsidRPr="00F67A63">
      <w:rPr>
        <w:rStyle w:val="Numrodepage"/>
        <w:rFonts w:ascii="Arial" w:hAnsi="Arial" w:cs="Arial"/>
        <w:szCs w:val="20"/>
      </w:rPr>
      <w:fldChar w:fldCharType="separate"/>
    </w:r>
    <w:r w:rsidR="003922FE">
      <w:rPr>
        <w:rStyle w:val="Numrodepage"/>
        <w:rFonts w:ascii="Arial" w:hAnsi="Arial" w:cs="Arial"/>
        <w:noProof/>
        <w:szCs w:val="20"/>
      </w:rPr>
      <w:t>3</w:t>
    </w:r>
    <w:r w:rsidRPr="00F67A63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5E9F2" w14:textId="77777777" w:rsidR="006A1C5B" w:rsidRDefault="006A1C5B" w:rsidP="008D0E12">
      <w:r>
        <w:separator/>
      </w:r>
    </w:p>
  </w:footnote>
  <w:footnote w:type="continuationSeparator" w:id="0">
    <w:p w14:paraId="595D858D" w14:textId="77777777" w:rsidR="006A1C5B" w:rsidRDefault="006A1C5B" w:rsidP="008D0E12">
      <w:r>
        <w:continuationSeparator/>
      </w:r>
    </w:p>
  </w:footnote>
  <w:footnote w:type="continuationNotice" w:id="1">
    <w:p w14:paraId="715EFDF5" w14:textId="77777777" w:rsidR="006A1C5B" w:rsidRDefault="006A1C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BA7"/>
    <w:multiLevelType w:val="hybridMultilevel"/>
    <w:tmpl w:val="73A26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B60"/>
    <w:multiLevelType w:val="hybridMultilevel"/>
    <w:tmpl w:val="831E98C8"/>
    <w:lvl w:ilvl="0" w:tplc="96C69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4E3A"/>
    <w:multiLevelType w:val="hybridMultilevel"/>
    <w:tmpl w:val="571E7D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7BD8"/>
    <w:multiLevelType w:val="multilevel"/>
    <w:tmpl w:val="9D0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90F1B"/>
    <w:multiLevelType w:val="hybridMultilevel"/>
    <w:tmpl w:val="2682B0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929"/>
    <w:multiLevelType w:val="hybridMultilevel"/>
    <w:tmpl w:val="3C9A3D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474DC"/>
    <w:multiLevelType w:val="hybridMultilevel"/>
    <w:tmpl w:val="2D92BB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186"/>
    <w:multiLevelType w:val="hybridMultilevel"/>
    <w:tmpl w:val="FE4A10A4"/>
    <w:lvl w:ilvl="0" w:tplc="9D3EEB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25F42"/>
    <w:multiLevelType w:val="hybridMultilevel"/>
    <w:tmpl w:val="28F24A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206E"/>
    <w:multiLevelType w:val="hybridMultilevel"/>
    <w:tmpl w:val="10889F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F3621"/>
    <w:multiLevelType w:val="hybridMultilevel"/>
    <w:tmpl w:val="44E8DC36"/>
    <w:lvl w:ilvl="0" w:tplc="534C041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0E54"/>
    <w:multiLevelType w:val="hybridMultilevel"/>
    <w:tmpl w:val="D52691F6"/>
    <w:lvl w:ilvl="0" w:tplc="6742AF9C">
      <w:start w:val="1"/>
      <w:numFmt w:val="bullet"/>
      <w:lvlText w:val=""/>
      <w:lvlJc w:val="left"/>
      <w:pPr>
        <w:ind w:left="775" w:hanging="360"/>
      </w:pPr>
      <w:rPr>
        <w:rFonts w:ascii="Wingdings" w:eastAsia="Times New Roman" w:hAnsi="Wingdings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5642F"/>
    <w:multiLevelType w:val="multilevel"/>
    <w:tmpl w:val="496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634DF7"/>
    <w:multiLevelType w:val="hybridMultilevel"/>
    <w:tmpl w:val="0506F6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45534"/>
    <w:multiLevelType w:val="multilevel"/>
    <w:tmpl w:val="D34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51A75"/>
    <w:multiLevelType w:val="hybridMultilevel"/>
    <w:tmpl w:val="A2A89B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733A0"/>
    <w:multiLevelType w:val="hybridMultilevel"/>
    <w:tmpl w:val="64440488"/>
    <w:lvl w:ilvl="0" w:tplc="6742AF9C">
      <w:start w:val="1"/>
      <w:numFmt w:val="bullet"/>
      <w:lvlText w:val=""/>
      <w:lvlJc w:val="left"/>
      <w:pPr>
        <w:ind w:left="1190" w:hanging="360"/>
      </w:pPr>
      <w:rPr>
        <w:rFonts w:ascii="Wingdings" w:eastAsia="Times New Roman" w:hAnsi="Wingdings" w:cs="Calibri" w:hint="default"/>
      </w:rPr>
    </w:lvl>
    <w:lvl w:ilvl="1" w:tplc="100C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D21C6"/>
    <w:multiLevelType w:val="hybridMultilevel"/>
    <w:tmpl w:val="CE8C4A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63DC5"/>
    <w:multiLevelType w:val="hybridMultilevel"/>
    <w:tmpl w:val="BDCC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02FC2"/>
    <w:multiLevelType w:val="hybridMultilevel"/>
    <w:tmpl w:val="B48E6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066D20"/>
    <w:multiLevelType w:val="hybridMultilevel"/>
    <w:tmpl w:val="E5A6A38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D7009"/>
    <w:multiLevelType w:val="hybridMultilevel"/>
    <w:tmpl w:val="B82E5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D073B"/>
    <w:multiLevelType w:val="hybridMultilevel"/>
    <w:tmpl w:val="F1502686"/>
    <w:lvl w:ilvl="0" w:tplc="B378B9B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30950"/>
    <w:multiLevelType w:val="hybridMultilevel"/>
    <w:tmpl w:val="562657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04EB8"/>
    <w:multiLevelType w:val="multilevel"/>
    <w:tmpl w:val="7C983DD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9FE29B7"/>
    <w:multiLevelType w:val="multilevel"/>
    <w:tmpl w:val="19E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E440C8"/>
    <w:multiLevelType w:val="hybridMultilevel"/>
    <w:tmpl w:val="76005A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26CD1"/>
    <w:multiLevelType w:val="hybridMultilevel"/>
    <w:tmpl w:val="2FC63596"/>
    <w:lvl w:ilvl="0" w:tplc="6BF64C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7BBC"/>
    <w:multiLevelType w:val="hybridMultilevel"/>
    <w:tmpl w:val="5A863962"/>
    <w:lvl w:ilvl="0" w:tplc="B378B9B6">
      <w:start w:val="6"/>
      <w:numFmt w:val="bullet"/>
      <w:lvlText w:val="-"/>
      <w:lvlJc w:val="left"/>
      <w:pPr>
        <w:ind w:left="775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2" w15:restartNumberingAfterBreak="0">
    <w:nsid w:val="71867E37"/>
    <w:multiLevelType w:val="hybridMultilevel"/>
    <w:tmpl w:val="9372076E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525F1"/>
    <w:multiLevelType w:val="hybridMultilevel"/>
    <w:tmpl w:val="BAA24D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F0FFA"/>
    <w:multiLevelType w:val="hybridMultilevel"/>
    <w:tmpl w:val="5FA46F9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802372"/>
    <w:multiLevelType w:val="hybridMultilevel"/>
    <w:tmpl w:val="79F2BB52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4270B"/>
    <w:multiLevelType w:val="hybridMultilevel"/>
    <w:tmpl w:val="AAAC2CD2"/>
    <w:lvl w:ilvl="0" w:tplc="417EDA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32C83"/>
    <w:multiLevelType w:val="hybridMultilevel"/>
    <w:tmpl w:val="DA160716"/>
    <w:lvl w:ilvl="0" w:tplc="63B238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D4A52"/>
    <w:multiLevelType w:val="multilevel"/>
    <w:tmpl w:val="FA4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0205B5"/>
    <w:multiLevelType w:val="hybridMultilevel"/>
    <w:tmpl w:val="5FF6F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86EFC"/>
    <w:multiLevelType w:val="multilevel"/>
    <w:tmpl w:val="F30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0B243C"/>
    <w:multiLevelType w:val="hybridMultilevel"/>
    <w:tmpl w:val="7F2E7732"/>
    <w:lvl w:ilvl="0" w:tplc="6742AF9C">
      <w:start w:val="1"/>
      <w:numFmt w:val="bullet"/>
      <w:lvlText w:val=""/>
      <w:lvlJc w:val="left"/>
      <w:pPr>
        <w:ind w:left="775" w:hanging="360"/>
      </w:pPr>
      <w:rPr>
        <w:rFonts w:ascii="Wingdings" w:eastAsia="Times New Roman" w:hAnsi="Wingdings" w:cs="Calibri" w:hint="default"/>
      </w:rPr>
    </w:lvl>
    <w:lvl w:ilvl="1" w:tplc="10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2" w15:restartNumberingAfterBreak="0">
    <w:nsid w:val="7D2267DD"/>
    <w:multiLevelType w:val="hybridMultilevel"/>
    <w:tmpl w:val="F48C6416"/>
    <w:lvl w:ilvl="0" w:tplc="01DEE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7"/>
  </w:num>
  <w:num w:numId="4">
    <w:abstractNumId w:val="27"/>
  </w:num>
  <w:num w:numId="5">
    <w:abstractNumId w:val="27"/>
  </w:num>
  <w:num w:numId="6">
    <w:abstractNumId w:val="23"/>
  </w:num>
  <w:num w:numId="7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15"/>
  </w:num>
  <w:num w:numId="12">
    <w:abstractNumId w:val="26"/>
  </w:num>
  <w:num w:numId="13">
    <w:abstractNumId w:val="4"/>
  </w:num>
  <w:num w:numId="14">
    <w:abstractNumId w:val="39"/>
  </w:num>
  <w:num w:numId="15">
    <w:abstractNumId w:val="34"/>
  </w:num>
  <w:num w:numId="16">
    <w:abstractNumId w:val="19"/>
  </w:num>
  <w:num w:numId="17">
    <w:abstractNumId w:val="18"/>
  </w:num>
  <w:num w:numId="1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</w:num>
  <w:num w:numId="21">
    <w:abstractNumId w:val="30"/>
  </w:num>
  <w:num w:numId="22">
    <w:abstractNumId w:val="13"/>
  </w:num>
  <w:num w:numId="23">
    <w:abstractNumId w:val="33"/>
  </w:num>
  <w:num w:numId="24">
    <w:abstractNumId w:val="9"/>
  </w:num>
  <w:num w:numId="25">
    <w:abstractNumId w:val="21"/>
  </w:num>
  <w:num w:numId="26">
    <w:abstractNumId w:val="8"/>
  </w:num>
  <w:num w:numId="27">
    <w:abstractNumId w:val="36"/>
  </w:num>
  <w:num w:numId="28">
    <w:abstractNumId w:val="5"/>
  </w:num>
  <w:num w:numId="29">
    <w:abstractNumId w:val="0"/>
  </w:num>
  <w:num w:numId="30">
    <w:abstractNumId w:val="22"/>
  </w:num>
  <w:num w:numId="31">
    <w:abstractNumId w:val="42"/>
  </w:num>
  <w:num w:numId="32">
    <w:abstractNumId w:val="35"/>
  </w:num>
  <w:num w:numId="33">
    <w:abstractNumId w:val="6"/>
  </w:num>
  <w:num w:numId="34">
    <w:abstractNumId w:val="29"/>
  </w:num>
  <w:num w:numId="35">
    <w:abstractNumId w:val="32"/>
  </w:num>
  <w:num w:numId="36">
    <w:abstractNumId w:val="2"/>
  </w:num>
  <w:num w:numId="37">
    <w:abstractNumId w:val="28"/>
  </w:num>
  <w:num w:numId="38">
    <w:abstractNumId w:val="12"/>
  </w:num>
  <w:num w:numId="39">
    <w:abstractNumId w:val="38"/>
  </w:num>
  <w:num w:numId="40">
    <w:abstractNumId w:val="40"/>
  </w:num>
  <w:num w:numId="41">
    <w:abstractNumId w:val="3"/>
  </w:num>
  <w:num w:numId="42">
    <w:abstractNumId w:val="14"/>
  </w:num>
  <w:num w:numId="43">
    <w:abstractNumId w:val="25"/>
  </w:num>
  <w:num w:numId="44">
    <w:abstractNumId w:val="31"/>
  </w:num>
  <w:num w:numId="45">
    <w:abstractNumId w:val="10"/>
  </w:num>
  <w:num w:numId="46">
    <w:abstractNumId w:val="20"/>
  </w:num>
  <w:num w:numId="47">
    <w:abstractNumId w:val="41"/>
  </w:num>
  <w:num w:numId="48">
    <w:abstractNumId w:val="16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7D"/>
    <w:rsid w:val="0000050A"/>
    <w:rsid w:val="00001636"/>
    <w:rsid w:val="0000295D"/>
    <w:rsid w:val="00002D90"/>
    <w:rsid w:val="00003E98"/>
    <w:rsid w:val="00005356"/>
    <w:rsid w:val="00005CC9"/>
    <w:rsid w:val="0000613A"/>
    <w:rsid w:val="000068D9"/>
    <w:rsid w:val="00011915"/>
    <w:rsid w:val="00012945"/>
    <w:rsid w:val="0001528B"/>
    <w:rsid w:val="0002092C"/>
    <w:rsid w:val="00021B0F"/>
    <w:rsid w:val="000238AC"/>
    <w:rsid w:val="00025CB7"/>
    <w:rsid w:val="00027C38"/>
    <w:rsid w:val="00030AEF"/>
    <w:rsid w:val="00033676"/>
    <w:rsid w:val="00033AAF"/>
    <w:rsid w:val="0003526A"/>
    <w:rsid w:val="00036182"/>
    <w:rsid w:val="00036EF7"/>
    <w:rsid w:val="00040249"/>
    <w:rsid w:val="0004038E"/>
    <w:rsid w:val="00041D92"/>
    <w:rsid w:val="00042376"/>
    <w:rsid w:val="00043C70"/>
    <w:rsid w:val="000452D9"/>
    <w:rsid w:val="000513FF"/>
    <w:rsid w:val="00051D07"/>
    <w:rsid w:val="00056020"/>
    <w:rsid w:val="000565A3"/>
    <w:rsid w:val="00060959"/>
    <w:rsid w:val="00061DA1"/>
    <w:rsid w:val="00063592"/>
    <w:rsid w:val="00063596"/>
    <w:rsid w:val="000651CC"/>
    <w:rsid w:val="000653DE"/>
    <w:rsid w:val="000665C4"/>
    <w:rsid w:val="00072B4B"/>
    <w:rsid w:val="00076B22"/>
    <w:rsid w:val="000823DA"/>
    <w:rsid w:val="00086854"/>
    <w:rsid w:val="000A12BA"/>
    <w:rsid w:val="000A59FA"/>
    <w:rsid w:val="000A6DD8"/>
    <w:rsid w:val="000B2A5C"/>
    <w:rsid w:val="000B3FD5"/>
    <w:rsid w:val="000B53AB"/>
    <w:rsid w:val="000B544D"/>
    <w:rsid w:val="000B640D"/>
    <w:rsid w:val="000C11F2"/>
    <w:rsid w:val="000C145F"/>
    <w:rsid w:val="000C3379"/>
    <w:rsid w:val="000C35E4"/>
    <w:rsid w:val="000C46C9"/>
    <w:rsid w:val="000C529C"/>
    <w:rsid w:val="000C7504"/>
    <w:rsid w:val="000D21CC"/>
    <w:rsid w:val="000D239D"/>
    <w:rsid w:val="000D2706"/>
    <w:rsid w:val="000D3696"/>
    <w:rsid w:val="000D5404"/>
    <w:rsid w:val="000D62F4"/>
    <w:rsid w:val="000D7D5E"/>
    <w:rsid w:val="000E1919"/>
    <w:rsid w:val="000E6CBA"/>
    <w:rsid w:val="000E7A7C"/>
    <w:rsid w:val="000F07C1"/>
    <w:rsid w:val="000F301F"/>
    <w:rsid w:val="000F30A9"/>
    <w:rsid w:val="000F3253"/>
    <w:rsid w:val="000F3D6E"/>
    <w:rsid w:val="000F58E0"/>
    <w:rsid w:val="000F7AE3"/>
    <w:rsid w:val="000F7B98"/>
    <w:rsid w:val="0010371C"/>
    <w:rsid w:val="00103758"/>
    <w:rsid w:val="00110E5C"/>
    <w:rsid w:val="00113A80"/>
    <w:rsid w:val="001147EF"/>
    <w:rsid w:val="001163E6"/>
    <w:rsid w:val="00121E5A"/>
    <w:rsid w:val="00122E67"/>
    <w:rsid w:val="00124DDD"/>
    <w:rsid w:val="0013041F"/>
    <w:rsid w:val="00130D2E"/>
    <w:rsid w:val="00130F75"/>
    <w:rsid w:val="001317C6"/>
    <w:rsid w:val="00132A4E"/>
    <w:rsid w:val="00134C18"/>
    <w:rsid w:val="0013510D"/>
    <w:rsid w:val="00135444"/>
    <w:rsid w:val="00140123"/>
    <w:rsid w:val="001403DB"/>
    <w:rsid w:val="00140472"/>
    <w:rsid w:val="001421FA"/>
    <w:rsid w:val="0014748C"/>
    <w:rsid w:val="00147FA2"/>
    <w:rsid w:val="00152050"/>
    <w:rsid w:val="0015698D"/>
    <w:rsid w:val="001633C3"/>
    <w:rsid w:val="001634A8"/>
    <w:rsid w:val="00166C97"/>
    <w:rsid w:val="00170FEF"/>
    <w:rsid w:val="00173490"/>
    <w:rsid w:val="00176615"/>
    <w:rsid w:val="001812EC"/>
    <w:rsid w:val="00181933"/>
    <w:rsid w:val="00184141"/>
    <w:rsid w:val="00186ED1"/>
    <w:rsid w:val="001921C7"/>
    <w:rsid w:val="001A491F"/>
    <w:rsid w:val="001B3AD3"/>
    <w:rsid w:val="001B3C48"/>
    <w:rsid w:val="001B6CE6"/>
    <w:rsid w:val="001C3520"/>
    <w:rsid w:val="001C3693"/>
    <w:rsid w:val="001C46ED"/>
    <w:rsid w:val="001C4767"/>
    <w:rsid w:val="001C4BA8"/>
    <w:rsid w:val="001C6555"/>
    <w:rsid w:val="001C6F2B"/>
    <w:rsid w:val="001C7C67"/>
    <w:rsid w:val="001D0511"/>
    <w:rsid w:val="001D3C14"/>
    <w:rsid w:val="001D506E"/>
    <w:rsid w:val="001D731B"/>
    <w:rsid w:val="001E28DF"/>
    <w:rsid w:val="001E3FDA"/>
    <w:rsid w:val="001E4A4C"/>
    <w:rsid w:val="001E4D46"/>
    <w:rsid w:val="001E5F0D"/>
    <w:rsid w:val="001E763C"/>
    <w:rsid w:val="001E76C1"/>
    <w:rsid w:val="001F59F9"/>
    <w:rsid w:val="001F6E8F"/>
    <w:rsid w:val="0020121A"/>
    <w:rsid w:val="002018FC"/>
    <w:rsid w:val="00201C3A"/>
    <w:rsid w:val="00202F5D"/>
    <w:rsid w:val="0020315C"/>
    <w:rsid w:val="00205F7D"/>
    <w:rsid w:val="002062E5"/>
    <w:rsid w:val="002078E5"/>
    <w:rsid w:val="00211113"/>
    <w:rsid w:val="00212866"/>
    <w:rsid w:val="00215DBF"/>
    <w:rsid w:val="0021683D"/>
    <w:rsid w:val="00216BA7"/>
    <w:rsid w:val="0021729C"/>
    <w:rsid w:val="0022165D"/>
    <w:rsid w:val="00222F76"/>
    <w:rsid w:val="0022633A"/>
    <w:rsid w:val="00233007"/>
    <w:rsid w:val="00236233"/>
    <w:rsid w:val="0024078E"/>
    <w:rsid w:val="00240A88"/>
    <w:rsid w:val="002410DD"/>
    <w:rsid w:val="00245E2A"/>
    <w:rsid w:val="00254C4C"/>
    <w:rsid w:val="00254F07"/>
    <w:rsid w:val="0025561A"/>
    <w:rsid w:val="00260976"/>
    <w:rsid w:val="00262A47"/>
    <w:rsid w:val="00263CCB"/>
    <w:rsid w:val="0026621B"/>
    <w:rsid w:val="00277D13"/>
    <w:rsid w:val="002824B1"/>
    <w:rsid w:val="00282D84"/>
    <w:rsid w:val="002849B7"/>
    <w:rsid w:val="00287B3B"/>
    <w:rsid w:val="0029036C"/>
    <w:rsid w:val="00292E90"/>
    <w:rsid w:val="00297DC7"/>
    <w:rsid w:val="002A2207"/>
    <w:rsid w:val="002A516D"/>
    <w:rsid w:val="002A7642"/>
    <w:rsid w:val="002A7E38"/>
    <w:rsid w:val="002B4C57"/>
    <w:rsid w:val="002B4E5C"/>
    <w:rsid w:val="002B5F5F"/>
    <w:rsid w:val="002B687F"/>
    <w:rsid w:val="002B7CA1"/>
    <w:rsid w:val="002C1927"/>
    <w:rsid w:val="002C3417"/>
    <w:rsid w:val="002C4FB2"/>
    <w:rsid w:val="002C54F7"/>
    <w:rsid w:val="002D3C2A"/>
    <w:rsid w:val="002D66D3"/>
    <w:rsid w:val="002D6FDD"/>
    <w:rsid w:val="002E3AA0"/>
    <w:rsid w:val="002E7127"/>
    <w:rsid w:val="002F2139"/>
    <w:rsid w:val="002F3833"/>
    <w:rsid w:val="002F7F01"/>
    <w:rsid w:val="00301D01"/>
    <w:rsid w:val="0030301B"/>
    <w:rsid w:val="00305A38"/>
    <w:rsid w:val="003069CF"/>
    <w:rsid w:val="00310784"/>
    <w:rsid w:val="00310EAD"/>
    <w:rsid w:val="003124C3"/>
    <w:rsid w:val="00313151"/>
    <w:rsid w:val="00313410"/>
    <w:rsid w:val="00313966"/>
    <w:rsid w:val="00316F67"/>
    <w:rsid w:val="00320B3D"/>
    <w:rsid w:val="00321010"/>
    <w:rsid w:val="00322625"/>
    <w:rsid w:val="00324388"/>
    <w:rsid w:val="00327662"/>
    <w:rsid w:val="00333E5E"/>
    <w:rsid w:val="003340C7"/>
    <w:rsid w:val="00335A6C"/>
    <w:rsid w:val="003425F6"/>
    <w:rsid w:val="00342664"/>
    <w:rsid w:val="00350E3C"/>
    <w:rsid w:val="00351861"/>
    <w:rsid w:val="00353106"/>
    <w:rsid w:val="00357B4A"/>
    <w:rsid w:val="00362A8B"/>
    <w:rsid w:val="00363662"/>
    <w:rsid w:val="00364E60"/>
    <w:rsid w:val="00371606"/>
    <w:rsid w:val="00373E00"/>
    <w:rsid w:val="00376FE2"/>
    <w:rsid w:val="00377364"/>
    <w:rsid w:val="0038337D"/>
    <w:rsid w:val="0038584D"/>
    <w:rsid w:val="00385C2E"/>
    <w:rsid w:val="00386C8E"/>
    <w:rsid w:val="003910C4"/>
    <w:rsid w:val="003919C8"/>
    <w:rsid w:val="003922FE"/>
    <w:rsid w:val="003924A3"/>
    <w:rsid w:val="0039316D"/>
    <w:rsid w:val="00395DEC"/>
    <w:rsid w:val="00396956"/>
    <w:rsid w:val="003A0281"/>
    <w:rsid w:val="003A12C8"/>
    <w:rsid w:val="003A1914"/>
    <w:rsid w:val="003A19F8"/>
    <w:rsid w:val="003A2AA1"/>
    <w:rsid w:val="003A4383"/>
    <w:rsid w:val="003B0F54"/>
    <w:rsid w:val="003B430A"/>
    <w:rsid w:val="003B4610"/>
    <w:rsid w:val="003B5891"/>
    <w:rsid w:val="003B5F45"/>
    <w:rsid w:val="003B6143"/>
    <w:rsid w:val="003B7359"/>
    <w:rsid w:val="003C3D26"/>
    <w:rsid w:val="003C7F93"/>
    <w:rsid w:val="003D0952"/>
    <w:rsid w:val="003D0C62"/>
    <w:rsid w:val="003D48FE"/>
    <w:rsid w:val="003D66EC"/>
    <w:rsid w:val="003D7C87"/>
    <w:rsid w:val="003E0537"/>
    <w:rsid w:val="003E0A65"/>
    <w:rsid w:val="003E38B6"/>
    <w:rsid w:val="003E4478"/>
    <w:rsid w:val="003E607C"/>
    <w:rsid w:val="003E766D"/>
    <w:rsid w:val="003F17F3"/>
    <w:rsid w:val="003F32D3"/>
    <w:rsid w:val="003F38B5"/>
    <w:rsid w:val="003F68A0"/>
    <w:rsid w:val="00404716"/>
    <w:rsid w:val="0040488D"/>
    <w:rsid w:val="00405A92"/>
    <w:rsid w:val="0040625F"/>
    <w:rsid w:val="0041178B"/>
    <w:rsid w:val="00412783"/>
    <w:rsid w:val="00414044"/>
    <w:rsid w:val="00414809"/>
    <w:rsid w:val="00415975"/>
    <w:rsid w:val="004224FB"/>
    <w:rsid w:val="00422A34"/>
    <w:rsid w:val="00422CAC"/>
    <w:rsid w:val="00425973"/>
    <w:rsid w:val="00426040"/>
    <w:rsid w:val="004325B7"/>
    <w:rsid w:val="00433EE8"/>
    <w:rsid w:val="00435901"/>
    <w:rsid w:val="00435D0C"/>
    <w:rsid w:val="0043629C"/>
    <w:rsid w:val="00436451"/>
    <w:rsid w:val="004412E1"/>
    <w:rsid w:val="004432AD"/>
    <w:rsid w:val="004447DD"/>
    <w:rsid w:val="004466CD"/>
    <w:rsid w:val="00447958"/>
    <w:rsid w:val="00447C63"/>
    <w:rsid w:val="00451785"/>
    <w:rsid w:val="0045290D"/>
    <w:rsid w:val="004533A7"/>
    <w:rsid w:val="00454E08"/>
    <w:rsid w:val="0045726B"/>
    <w:rsid w:val="00460C59"/>
    <w:rsid w:val="004631B9"/>
    <w:rsid w:val="004647FE"/>
    <w:rsid w:val="00465A18"/>
    <w:rsid w:val="00466CA9"/>
    <w:rsid w:val="00467E2F"/>
    <w:rsid w:val="00483D5C"/>
    <w:rsid w:val="00483F74"/>
    <w:rsid w:val="00485A4A"/>
    <w:rsid w:val="004870CB"/>
    <w:rsid w:val="0049320C"/>
    <w:rsid w:val="004961DC"/>
    <w:rsid w:val="00496999"/>
    <w:rsid w:val="004977E0"/>
    <w:rsid w:val="004A0942"/>
    <w:rsid w:val="004A0D87"/>
    <w:rsid w:val="004A1DFD"/>
    <w:rsid w:val="004A2554"/>
    <w:rsid w:val="004A3F78"/>
    <w:rsid w:val="004A4570"/>
    <w:rsid w:val="004A567F"/>
    <w:rsid w:val="004A651D"/>
    <w:rsid w:val="004B0889"/>
    <w:rsid w:val="004B1DDC"/>
    <w:rsid w:val="004B4EB9"/>
    <w:rsid w:val="004B748D"/>
    <w:rsid w:val="004B7AE8"/>
    <w:rsid w:val="004B7C07"/>
    <w:rsid w:val="004C0EBB"/>
    <w:rsid w:val="004C2049"/>
    <w:rsid w:val="004C250A"/>
    <w:rsid w:val="004D0043"/>
    <w:rsid w:val="004D1194"/>
    <w:rsid w:val="004D25D8"/>
    <w:rsid w:val="004D4F42"/>
    <w:rsid w:val="004D6A3F"/>
    <w:rsid w:val="004E1649"/>
    <w:rsid w:val="004E1C62"/>
    <w:rsid w:val="004E6B4A"/>
    <w:rsid w:val="004F0154"/>
    <w:rsid w:val="004F0DCA"/>
    <w:rsid w:val="004F1041"/>
    <w:rsid w:val="00504F19"/>
    <w:rsid w:val="00506050"/>
    <w:rsid w:val="00506D99"/>
    <w:rsid w:val="00510599"/>
    <w:rsid w:val="00512402"/>
    <w:rsid w:val="00513AED"/>
    <w:rsid w:val="00515A98"/>
    <w:rsid w:val="00516FB8"/>
    <w:rsid w:val="0051759A"/>
    <w:rsid w:val="00520340"/>
    <w:rsid w:val="00522828"/>
    <w:rsid w:val="005240A6"/>
    <w:rsid w:val="00525662"/>
    <w:rsid w:val="00526D38"/>
    <w:rsid w:val="005316E0"/>
    <w:rsid w:val="00545CA2"/>
    <w:rsid w:val="00550B90"/>
    <w:rsid w:val="0055209D"/>
    <w:rsid w:val="005524AE"/>
    <w:rsid w:val="005533E9"/>
    <w:rsid w:val="00557BEE"/>
    <w:rsid w:val="00562681"/>
    <w:rsid w:val="00563B91"/>
    <w:rsid w:val="00570851"/>
    <w:rsid w:val="00570C10"/>
    <w:rsid w:val="0057118A"/>
    <w:rsid w:val="00572296"/>
    <w:rsid w:val="00572E3E"/>
    <w:rsid w:val="00573A06"/>
    <w:rsid w:val="00576E4D"/>
    <w:rsid w:val="0058157E"/>
    <w:rsid w:val="00581D48"/>
    <w:rsid w:val="00582B45"/>
    <w:rsid w:val="00583869"/>
    <w:rsid w:val="005842B5"/>
    <w:rsid w:val="005854EA"/>
    <w:rsid w:val="00587EAC"/>
    <w:rsid w:val="0059243C"/>
    <w:rsid w:val="005933D0"/>
    <w:rsid w:val="00594887"/>
    <w:rsid w:val="00594FD6"/>
    <w:rsid w:val="00595A8E"/>
    <w:rsid w:val="005965EA"/>
    <w:rsid w:val="00597B7D"/>
    <w:rsid w:val="005A4FB6"/>
    <w:rsid w:val="005A6476"/>
    <w:rsid w:val="005A6F34"/>
    <w:rsid w:val="005B1CED"/>
    <w:rsid w:val="005B32C8"/>
    <w:rsid w:val="005B3C32"/>
    <w:rsid w:val="005B4D5B"/>
    <w:rsid w:val="005B51DF"/>
    <w:rsid w:val="005B5F0F"/>
    <w:rsid w:val="005B624F"/>
    <w:rsid w:val="005B643C"/>
    <w:rsid w:val="005C4255"/>
    <w:rsid w:val="005C4B6E"/>
    <w:rsid w:val="005D14EE"/>
    <w:rsid w:val="005D2279"/>
    <w:rsid w:val="005D4C20"/>
    <w:rsid w:val="005D7423"/>
    <w:rsid w:val="005E1286"/>
    <w:rsid w:val="005E4941"/>
    <w:rsid w:val="005E635D"/>
    <w:rsid w:val="005F23CA"/>
    <w:rsid w:val="005F3C76"/>
    <w:rsid w:val="005F6A82"/>
    <w:rsid w:val="005F7CD7"/>
    <w:rsid w:val="00605F65"/>
    <w:rsid w:val="00610F85"/>
    <w:rsid w:val="006128BC"/>
    <w:rsid w:val="006135D6"/>
    <w:rsid w:val="00614527"/>
    <w:rsid w:val="00614B10"/>
    <w:rsid w:val="00620A07"/>
    <w:rsid w:val="00620BF0"/>
    <w:rsid w:val="0062124A"/>
    <w:rsid w:val="00623EB3"/>
    <w:rsid w:val="00626BA1"/>
    <w:rsid w:val="0063006C"/>
    <w:rsid w:val="00631C09"/>
    <w:rsid w:val="00633C32"/>
    <w:rsid w:val="00633CD0"/>
    <w:rsid w:val="00634A4C"/>
    <w:rsid w:val="00635660"/>
    <w:rsid w:val="00635FDD"/>
    <w:rsid w:val="006428EC"/>
    <w:rsid w:val="0064324A"/>
    <w:rsid w:val="00643A95"/>
    <w:rsid w:val="00644BF0"/>
    <w:rsid w:val="00644E35"/>
    <w:rsid w:val="00646DDD"/>
    <w:rsid w:val="006474F6"/>
    <w:rsid w:val="006478DF"/>
    <w:rsid w:val="00651C8E"/>
    <w:rsid w:val="006651C3"/>
    <w:rsid w:val="00666871"/>
    <w:rsid w:val="00666C6F"/>
    <w:rsid w:val="00667739"/>
    <w:rsid w:val="00667801"/>
    <w:rsid w:val="00672507"/>
    <w:rsid w:val="00672CBE"/>
    <w:rsid w:val="0067613A"/>
    <w:rsid w:val="00676723"/>
    <w:rsid w:val="00677C98"/>
    <w:rsid w:val="00680761"/>
    <w:rsid w:val="0068117F"/>
    <w:rsid w:val="00681EFD"/>
    <w:rsid w:val="00682521"/>
    <w:rsid w:val="00682CEE"/>
    <w:rsid w:val="00685CCF"/>
    <w:rsid w:val="00691361"/>
    <w:rsid w:val="0069183F"/>
    <w:rsid w:val="00693EB9"/>
    <w:rsid w:val="00694C08"/>
    <w:rsid w:val="00695698"/>
    <w:rsid w:val="00695D18"/>
    <w:rsid w:val="00697459"/>
    <w:rsid w:val="006A09B6"/>
    <w:rsid w:val="006A0EB2"/>
    <w:rsid w:val="006A15E1"/>
    <w:rsid w:val="006A1C5B"/>
    <w:rsid w:val="006A1C76"/>
    <w:rsid w:val="006A2CE1"/>
    <w:rsid w:val="006A36EE"/>
    <w:rsid w:val="006A3D65"/>
    <w:rsid w:val="006A68E4"/>
    <w:rsid w:val="006A6E7F"/>
    <w:rsid w:val="006B1F61"/>
    <w:rsid w:val="006B3812"/>
    <w:rsid w:val="006B3963"/>
    <w:rsid w:val="006C60D9"/>
    <w:rsid w:val="006D07B2"/>
    <w:rsid w:val="006D37E8"/>
    <w:rsid w:val="006D5DBF"/>
    <w:rsid w:val="006D7245"/>
    <w:rsid w:val="006E1B4A"/>
    <w:rsid w:val="006E2550"/>
    <w:rsid w:val="006E2785"/>
    <w:rsid w:val="006E41FE"/>
    <w:rsid w:val="006F1ED2"/>
    <w:rsid w:val="006F4FDC"/>
    <w:rsid w:val="006F5C25"/>
    <w:rsid w:val="006F6EFF"/>
    <w:rsid w:val="007002EF"/>
    <w:rsid w:val="007006DA"/>
    <w:rsid w:val="007032D0"/>
    <w:rsid w:val="00707134"/>
    <w:rsid w:val="00711746"/>
    <w:rsid w:val="00712889"/>
    <w:rsid w:val="00713787"/>
    <w:rsid w:val="00714A52"/>
    <w:rsid w:val="0071679C"/>
    <w:rsid w:val="007173B8"/>
    <w:rsid w:val="00721231"/>
    <w:rsid w:val="00722243"/>
    <w:rsid w:val="00723065"/>
    <w:rsid w:val="00723745"/>
    <w:rsid w:val="00730971"/>
    <w:rsid w:val="0073159A"/>
    <w:rsid w:val="00731AEC"/>
    <w:rsid w:val="00731EBF"/>
    <w:rsid w:val="00736A08"/>
    <w:rsid w:val="00737186"/>
    <w:rsid w:val="00740EBB"/>
    <w:rsid w:val="00741B88"/>
    <w:rsid w:val="00741ED5"/>
    <w:rsid w:val="0074450D"/>
    <w:rsid w:val="007453A7"/>
    <w:rsid w:val="00747CC8"/>
    <w:rsid w:val="007535CB"/>
    <w:rsid w:val="00753840"/>
    <w:rsid w:val="007542C6"/>
    <w:rsid w:val="00761DD6"/>
    <w:rsid w:val="0076387A"/>
    <w:rsid w:val="00763894"/>
    <w:rsid w:val="007642AD"/>
    <w:rsid w:val="00764994"/>
    <w:rsid w:val="00764C0C"/>
    <w:rsid w:val="00764C2F"/>
    <w:rsid w:val="0077163D"/>
    <w:rsid w:val="007716D4"/>
    <w:rsid w:val="007733D8"/>
    <w:rsid w:val="00776D5A"/>
    <w:rsid w:val="00782135"/>
    <w:rsid w:val="0078371F"/>
    <w:rsid w:val="00784634"/>
    <w:rsid w:val="00785254"/>
    <w:rsid w:val="00786D3D"/>
    <w:rsid w:val="00790627"/>
    <w:rsid w:val="00796354"/>
    <w:rsid w:val="00796EF9"/>
    <w:rsid w:val="007A1065"/>
    <w:rsid w:val="007A3A74"/>
    <w:rsid w:val="007A3B14"/>
    <w:rsid w:val="007B048B"/>
    <w:rsid w:val="007B1944"/>
    <w:rsid w:val="007C36E0"/>
    <w:rsid w:val="007C5CA7"/>
    <w:rsid w:val="007D0CA4"/>
    <w:rsid w:val="007D128E"/>
    <w:rsid w:val="007D2081"/>
    <w:rsid w:val="007E3BA9"/>
    <w:rsid w:val="007E77A2"/>
    <w:rsid w:val="007F1A10"/>
    <w:rsid w:val="007F380B"/>
    <w:rsid w:val="00803079"/>
    <w:rsid w:val="008031EC"/>
    <w:rsid w:val="00805E02"/>
    <w:rsid w:val="008068A5"/>
    <w:rsid w:val="00806FC8"/>
    <w:rsid w:val="00812424"/>
    <w:rsid w:val="0082193E"/>
    <w:rsid w:val="00823A20"/>
    <w:rsid w:val="008244DF"/>
    <w:rsid w:val="008273BA"/>
    <w:rsid w:val="00835FEF"/>
    <w:rsid w:val="008369A4"/>
    <w:rsid w:val="00840BD1"/>
    <w:rsid w:val="00841160"/>
    <w:rsid w:val="008434B3"/>
    <w:rsid w:val="00843C7C"/>
    <w:rsid w:val="00843CD8"/>
    <w:rsid w:val="00844A84"/>
    <w:rsid w:val="00845B90"/>
    <w:rsid w:val="00846707"/>
    <w:rsid w:val="008469BA"/>
    <w:rsid w:val="008472C0"/>
    <w:rsid w:val="0085229E"/>
    <w:rsid w:val="00852B53"/>
    <w:rsid w:val="008551BB"/>
    <w:rsid w:val="0085532B"/>
    <w:rsid w:val="00861AB5"/>
    <w:rsid w:val="00864203"/>
    <w:rsid w:val="00864B15"/>
    <w:rsid w:val="00864FFB"/>
    <w:rsid w:val="00865AAA"/>
    <w:rsid w:val="00870822"/>
    <w:rsid w:val="008724D8"/>
    <w:rsid w:val="008728D4"/>
    <w:rsid w:val="00872DC2"/>
    <w:rsid w:val="008744FE"/>
    <w:rsid w:val="0088088A"/>
    <w:rsid w:val="0088202A"/>
    <w:rsid w:val="008859D7"/>
    <w:rsid w:val="00885A8F"/>
    <w:rsid w:val="00886482"/>
    <w:rsid w:val="00887F5C"/>
    <w:rsid w:val="00893F29"/>
    <w:rsid w:val="00895821"/>
    <w:rsid w:val="00897F29"/>
    <w:rsid w:val="008A01CB"/>
    <w:rsid w:val="008A3D48"/>
    <w:rsid w:val="008A460F"/>
    <w:rsid w:val="008A5A3A"/>
    <w:rsid w:val="008A7B33"/>
    <w:rsid w:val="008B2502"/>
    <w:rsid w:val="008B2E09"/>
    <w:rsid w:val="008B4348"/>
    <w:rsid w:val="008B5147"/>
    <w:rsid w:val="008C1676"/>
    <w:rsid w:val="008C303B"/>
    <w:rsid w:val="008C5C78"/>
    <w:rsid w:val="008C5FE1"/>
    <w:rsid w:val="008D04AC"/>
    <w:rsid w:val="008D0E12"/>
    <w:rsid w:val="008D25C7"/>
    <w:rsid w:val="008D2C89"/>
    <w:rsid w:val="008D37E9"/>
    <w:rsid w:val="008E0656"/>
    <w:rsid w:val="008E06BC"/>
    <w:rsid w:val="008E16C3"/>
    <w:rsid w:val="008E2C74"/>
    <w:rsid w:val="008E2C85"/>
    <w:rsid w:val="008E4EA3"/>
    <w:rsid w:val="008F2512"/>
    <w:rsid w:val="008F6E8B"/>
    <w:rsid w:val="008F7211"/>
    <w:rsid w:val="0090262A"/>
    <w:rsid w:val="00905555"/>
    <w:rsid w:val="00907047"/>
    <w:rsid w:val="00907EEA"/>
    <w:rsid w:val="00912C72"/>
    <w:rsid w:val="00913118"/>
    <w:rsid w:val="00913CB9"/>
    <w:rsid w:val="00915315"/>
    <w:rsid w:val="009170CA"/>
    <w:rsid w:val="0091792C"/>
    <w:rsid w:val="00917DD6"/>
    <w:rsid w:val="009220A4"/>
    <w:rsid w:val="00923032"/>
    <w:rsid w:val="009240EA"/>
    <w:rsid w:val="00924903"/>
    <w:rsid w:val="00926BC4"/>
    <w:rsid w:val="00926D40"/>
    <w:rsid w:val="009276CD"/>
    <w:rsid w:val="00927A5D"/>
    <w:rsid w:val="00930C9F"/>
    <w:rsid w:val="00931DA1"/>
    <w:rsid w:val="00934175"/>
    <w:rsid w:val="00934689"/>
    <w:rsid w:val="00937FA9"/>
    <w:rsid w:val="009415EC"/>
    <w:rsid w:val="00943E3A"/>
    <w:rsid w:val="00944DC3"/>
    <w:rsid w:val="00944DCE"/>
    <w:rsid w:val="00945816"/>
    <w:rsid w:val="00947FE7"/>
    <w:rsid w:val="00950BC2"/>
    <w:rsid w:val="00950DC4"/>
    <w:rsid w:val="00951E80"/>
    <w:rsid w:val="00953A61"/>
    <w:rsid w:val="00953F95"/>
    <w:rsid w:val="00955B0F"/>
    <w:rsid w:val="00957A7C"/>
    <w:rsid w:val="0096166D"/>
    <w:rsid w:val="00967CE1"/>
    <w:rsid w:val="00973947"/>
    <w:rsid w:val="0097517D"/>
    <w:rsid w:val="0097618F"/>
    <w:rsid w:val="00977352"/>
    <w:rsid w:val="009777B1"/>
    <w:rsid w:val="00977B01"/>
    <w:rsid w:val="00981081"/>
    <w:rsid w:val="009827AC"/>
    <w:rsid w:val="009828BC"/>
    <w:rsid w:val="00982A7D"/>
    <w:rsid w:val="00985B04"/>
    <w:rsid w:val="009860CC"/>
    <w:rsid w:val="00987209"/>
    <w:rsid w:val="00991159"/>
    <w:rsid w:val="00996956"/>
    <w:rsid w:val="009A6CA6"/>
    <w:rsid w:val="009B1E0D"/>
    <w:rsid w:val="009B2EB8"/>
    <w:rsid w:val="009B3357"/>
    <w:rsid w:val="009B5129"/>
    <w:rsid w:val="009B6561"/>
    <w:rsid w:val="009B7C43"/>
    <w:rsid w:val="009C0604"/>
    <w:rsid w:val="009C2645"/>
    <w:rsid w:val="009C2D89"/>
    <w:rsid w:val="009C2E9F"/>
    <w:rsid w:val="009C3A50"/>
    <w:rsid w:val="009C60AF"/>
    <w:rsid w:val="009C7F22"/>
    <w:rsid w:val="009D0277"/>
    <w:rsid w:val="009D21A2"/>
    <w:rsid w:val="009D2762"/>
    <w:rsid w:val="009D2CD8"/>
    <w:rsid w:val="009D7034"/>
    <w:rsid w:val="009E00A1"/>
    <w:rsid w:val="009E00C8"/>
    <w:rsid w:val="009E14A0"/>
    <w:rsid w:val="009E47BE"/>
    <w:rsid w:val="009E591D"/>
    <w:rsid w:val="009F0C40"/>
    <w:rsid w:val="009F1D10"/>
    <w:rsid w:val="009F3E88"/>
    <w:rsid w:val="009F47CE"/>
    <w:rsid w:val="009F6C08"/>
    <w:rsid w:val="009F7247"/>
    <w:rsid w:val="00A00C2D"/>
    <w:rsid w:val="00A10332"/>
    <w:rsid w:val="00A10434"/>
    <w:rsid w:val="00A13242"/>
    <w:rsid w:val="00A15BFA"/>
    <w:rsid w:val="00A166C9"/>
    <w:rsid w:val="00A20F9E"/>
    <w:rsid w:val="00A25419"/>
    <w:rsid w:val="00A313E0"/>
    <w:rsid w:val="00A33B84"/>
    <w:rsid w:val="00A3731B"/>
    <w:rsid w:val="00A41EA1"/>
    <w:rsid w:val="00A44FBA"/>
    <w:rsid w:val="00A451E2"/>
    <w:rsid w:val="00A52CAC"/>
    <w:rsid w:val="00A56A06"/>
    <w:rsid w:val="00A56A26"/>
    <w:rsid w:val="00A57F9E"/>
    <w:rsid w:val="00A654C5"/>
    <w:rsid w:val="00A707AC"/>
    <w:rsid w:val="00A72BAE"/>
    <w:rsid w:val="00A73AC9"/>
    <w:rsid w:val="00A73ECE"/>
    <w:rsid w:val="00A73F99"/>
    <w:rsid w:val="00A7669A"/>
    <w:rsid w:val="00A80DCD"/>
    <w:rsid w:val="00A82EA9"/>
    <w:rsid w:val="00A82F84"/>
    <w:rsid w:val="00A873C9"/>
    <w:rsid w:val="00A902A2"/>
    <w:rsid w:val="00A913D7"/>
    <w:rsid w:val="00A92270"/>
    <w:rsid w:val="00A936BA"/>
    <w:rsid w:val="00A94B91"/>
    <w:rsid w:val="00A9650D"/>
    <w:rsid w:val="00AA10EF"/>
    <w:rsid w:val="00AA1CA7"/>
    <w:rsid w:val="00AA2F07"/>
    <w:rsid w:val="00AB0246"/>
    <w:rsid w:val="00AB0B7B"/>
    <w:rsid w:val="00AB46E2"/>
    <w:rsid w:val="00AC1174"/>
    <w:rsid w:val="00AC234B"/>
    <w:rsid w:val="00AC4489"/>
    <w:rsid w:val="00AD00E4"/>
    <w:rsid w:val="00AD1BBE"/>
    <w:rsid w:val="00AD2201"/>
    <w:rsid w:val="00AD316C"/>
    <w:rsid w:val="00AE6696"/>
    <w:rsid w:val="00AE7A0B"/>
    <w:rsid w:val="00AF21B3"/>
    <w:rsid w:val="00AF22C1"/>
    <w:rsid w:val="00AF33CA"/>
    <w:rsid w:val="00AF3522"/>
    <w:rsid w:val="00AF7A6F"/>
    <w:rsid w:val="00B009E5"/>
    <w:rsid w:val="00B066A5"/>
    <w:rsid w:val="00B07D0E"/>
    <w:rsid w:val="00B120BF"/>
    <w:rsid w:val="00B13B37"/>
    <w:rsid w:val="00B14276"/>
    <w:rsid w:val="00B150BB"/>
    <w:rsid w:val="00B15231"/>
    <w:rsid w:val="00B15F99"/>
    <w:rsid w:val="00B16517"/>
    <w:rsid w:val="00B2377C"/>
    <w:rsid w:val="00B25339"/>
    <w:rsid w:val="00B26EDF"/>
    <w:rsid w:val="00B30EE4"/>
    <w:rsid w:val="00B32660"/>
    <w:rsid w:val="00B329E7"/>
    <w:rsid w:val="00B33B14"/>
    <w:rsid w:val="00B342EE"/>
    <w:rsid w:val="00B34C08"/>
    <w:rsid w:val="00B36E87"/>
    <w:rsid w:val="00B41227"/>
    <w:rsid w:val="00B464A6"/>
    <w:rsid w:val="00B4770B"/>
    <w:rsid w:val="00B50C72"/>
    <w:rsid w:val="00B517A6"/>
    <w:rsid w:val="00B51870"/>
    <w:rsid w:val="00B52048"/>
    <w:rsid w:val="00B52505"/>
    <w:rsid w:val="00B61B0A"/>
    <w:rsid w:val="00B63AC3"/>
    <w:rsid w:val="00B659CF"/>
    <w:rsid w:val="00B66208"/>
    <w:rsid w:val="00B66461"/>
    <w:rsid w:val="00B67AEE"/>
    <w:rsid w:val="00B728AA"/>
    <w:rsid w:val="00B75618"/>
    <w:rsid w:val="00B76558"/>
    <w:rsid w:val="00B80AFB"/>
    <w:rsid w:val="00B8197C"/>
    <w:rsid w:val="00B82A76"/>
    <w:rsid w:val="00B82BDE"/>
    <w:rsid w:val="00B847CC"/>
    <w:rsid w:val="00B84B84"/>
    <w:rsid w:val="00B86110"/>
    <w:rsid w:val="00B8629A"/>
    <w:rsid w:val="00B91F27"/>
    <w:rsid w:val="00B92AF6"/>
    <w:rsid w:val="00B92C66"/>
    <w:rsid w:val="00B93634"/>
    <w:rsid w:val="00B94632"/>
    <w:rsid w:val="00BA1D13"/>
    <w:rsid w:val="00BA1D3F"/>
    <w:rsid w:val="00BA4DB7"/>
    <w:rsid w:val="00BA7892"/>
    <w:rsid w:val="00BA7B14"/>
    <w:rsid w:val="00BB0005"/>
    <w:rsid w:val="00BB7905"/>
    <w:rsid w:val="00BC1ECA"/>
    <w:rsid w:val="00BC4AA6"/>
    <w:rsid w:val="00BC51F9"/>
    <w:rsid w:val="00BC6201"/>
    <w:rsid w:val="00BC7799"/>
    <w:rsid w:val="00BD08BA"/>
    <w:rsid w:val="00BD27CE"/>
    <w:rsid w:val="00BD29F5"/>
    <w:rsid w:val="00BD5179"/>
    <w:rsid w:val="00BD5540"/>
    <w:rsid w:val="00BD55EA"/>
    <w:rsid w:val="00BE2D47"/>
    <w:rsid w:val="00BF1677"/>
    <w:rsid w:val="00BF2B11"/>
    <w:rsid w:val="00BF2F58"/>
    <w:rsid w:val="00BF59F0"/>
    <w:rsid w:val="00BF62E7"/>
    <w:rsid w:val="00C01A6F"/>
    <w:rsid w:val="00C0262E"/>
    <w:rsid w:val="00C05297"/>
    <w:rsid w:val="00C06886"/>
    <w:rsid w:val="00C106A7"/>
    <w:rsid w:val="00C10810"/>
    <w:rsid w:val="00C10B62"/>
    <w:rsid w:val="00C16A7E"/>
    <w:rsid w:val="00C17CE8"/>
    <w:rsid w:val="00C20986"/>
    <w:rsid w:val="00C21514"/>
    <w:rsid w:val="00C215BF"/>
    <w:rsid w:val="00C21C99"/>
    <w:rsid w:val="00C25036"/>
    <w:rsid w:val="00C2578A"/>
    <w:rsid w:val="00C26AA3"/>
    <w:rsid w:val="00C31054"/>
    <w:rsid w:val="00C3383E"/>
    <w:rsid w:val="00C34AF9"/>
    <w:rsid w:val="00C356B0"/>
    <w:rsid w:val="00C365F8"/>
    <w:rsid w:val="00C42875"/>
    <w:rsid w:val="00C42E8B"/>
    <w:rsid w:val="00C441AC"/>
    <w:rsid w:val="00C4566F"/>
    <w:rsid w:val="00C45E31"/>
    <w:rsid w:val="00C61552"/>
    <w:rsid w:val="00C6252D"/>
    <w:rsid w:val="00C62538"/>
    <w:rsid w:val="00C642C1"/>
    <w:rsid w:val="00C65561"/>
    <w:rsid w:val="00C707ED"/>
    <w:rsid w:val="00C77B07"/>
    <w:rsid w:val="00C77E27"/>
    <w:rsid w:val="00C802E6"/>
    <w:rsid w:val="00C8695B"/>
    <w:rsid w:val="00C86C84"/>
    <w:rsid w:val="00C87BA6"/>
    <w:rsid w:val="00C919F5"/>
    <w:rsid w:val="00C9200F"/>
    <w:rsid w:val="00C92421"/>
    <w:rsid w:val="00C97A2D"/>
    <w:rsid w:val="00CA0891"/>
    <w:rsid w:val="00CA312E"/>
    <w:rsid w:val="00CA49C1"/>
    <w:rsid w:val="00CA5179"/>
    <w:rsid w:val="00CA55DF"/>
    <w:rsid w:val="00CA57E3"/>
    <w:rsid w:val="00CA706B"/>
    <w:rsid w:val="00CB052C"/>
    <w:rsid w:val="00CB20A3"/>
    <w:rsid w:val="00CB3185"/>
    <w:rsid w:val="00CB7117"/>
    <w:rsid w:val="00CC3C6D"/>
    <w:rsid w:val="00CC4CB2"/>
    <w:rsid w:val="00CC5E9F"/>
    <w:rsid w:val="00CC6CEF"/>
    <w:rsid w:val="00CD27B3"/>
    <w:rsid w:val="00CD2BCB"/>
    <w:rsid w:val="00CD3304"/>
    <w:rsid w:val="00CD41D3"/>
    <w:rsid w:val="00CD53D5"/>
    <w:rsid w:val="00CD5726"/>
    <w:rsid w:val="00CE2EC6"/>
    <w:rsid w:val="00CE30C9"/>
    <w:rsid w:val="00CE53C5"/>
    <w:rsid w:val="00CE58C1"/>
    <w:rsid w:val="00CE70FE"/>
    <w:rsid w:val="00CF1E1B"/>
    <w:rsid w:val="00CF2191"/>
    <w:rsid w:val="00CF2FEB"/>
    <w:rsid w:val="00CF3CE5"/>
    <w:rsid w:val="00CF5AF7"/>
    <w:rsid w:val="00CF5D20"/>
    <w:rsid w:val="00CF74BC"/>
    <w:rsid w:val="00D01A99"/>
    <w:rsid w:val="00D0380E"/>
    <w:rsid w:val="00D06376"/>
    <w:rsid w:val="00D12881"/>
    <w:rsid w:val="00D12C22"/>
    <w:rsid w:val="00D132C7"/>
    <w:rsid w:val="00D1337A"/>
    <w:rsid w:val="00D14533"/>
    <w:rsid w:val="00D147CA"/>
    <w:rsid w:val="00D16200"/>
    <w:rsid w:val="00D25E5F"/>
    <w:rsid w:val="00D2683F"/>
    <w:rsid w:val="00D33099"/>
    <w:rsid w:val="00D3677F"/>
    <w:rsid w:val="00D4604D"/>
    <w:rsid w:val="00D473DB"/>
    <w:rsid w:val="00D479C2"/>
    <w:rsid w:val="00D47EF5"/>
    <w:rsid w:val="00D50B96"/>
    <w:rsid w:val="00D50EC8"/>
    <w:rsid w:val="00D514CE"/>
    <w:rsid w:val="00D53215"/>
    <w:rsid w:val="00D575E7"/>
    <w:rsid w:val="00D63B89"/>
    <w:rsid w:val="00D651B2"/>
    <w:rsid w:val="00D6606B"/>
    <w:rsid w:val="00D706B7"/>
    <w:rsid w:val="00D70C30"/>
    <w:rsid w:val="00D71297"/>
    <w:rsid w:val="00D722DD"/>
    <w:rsid w:val="00D73476"/>
    <w:rsid w:val="00D8016E"/>
    <w:rsid w:val="00D8420A"/>
    <w:rsid w:val="00D87044"/>
    <w:rsid w:val="00D87E3E"/>
    <w:rsid w:val="00D91CF7"/>
    <w:rsid w:val="00D91FAF"/>
    <w:rsid w:val="00D92844"/>
    <w:rsid w:val="00D9350B"/>
    <w:rsid w:val="00D95839"/>
    <w:rsid w:val="00D96BAA"/>
    <w:rsid w:val="00D979DD"/>
    <w:rsid w:val="00DA147F"/>
    <w:rsid w:val="00DA25A6"/>
    <w:rsid w:val="00DA67A2"/>
    <w:rsid w:val="00DB0BB2"/>
    <w:rsid w:val="00DB0BEF"/>
    <w:rsid w:val="00DB40B7"/>
    <w:rsid w:val="00DB41C0"/>
    <w:rsid w:val="00DB4CB2"/>
    <w:rsid w:val="00DB569A"/>
    <w:rsid w:val="00DB6F8C"/>
    <w:rsid w:val="00DC0225"/>
    <w:rsid w:val="00DC0E38"/>
    <w:rsid w:val="00DC11EE"/>
    <w:rsid w:val="00DC19FA"/>
    <w:rsid w:val="00DC2CCC"/>
    <w:rsid w:val="00DC7CDC"/>
    <w:rsid w:val="00DD5958"/>
    <w:rsid w:val="00DD6780"/>
    <w:rsid w:val="00DD690B"/>
    <w:rsid w:val="00DD75C6"/>
    <w:rsid w:val="00DE04AA"/>
    <w:rsid w:val="00DE41CF"/>
    <w:rsid w:val="00DE6F46"/>
    <w:rsid w:val="00DE7699"/>
    <w:rsid w:val="00DF194D"/>
    <w:rsid w:val="00DF197B"/>
    <w:rsid w:val="00DF1E5A"/>
    <w:rsid w:val="00DF20EB"/>
    <w:rsid w:val="00DF34AD"/>
    <w:rsid w:val="00DF5F0B"/>
    <w:rsid w:val="00DF5FD5"/>
    <w:rsid w:val="00DF6E04"/>
    <w:rsid w:val="00E04383"/>
    <w:rsid w:val="00E04D26"/>
    <w:rsid w:val="00E05A19"/>
    <w:rsid w:val="00E06507"/>
    <w:rsid w:val="00E10424"/>
    <w:rsid w:val="00E115A2"/>
    <w:rsid w:val="00E12AEE"/>
    <w:rsid w:val="00E1495F"/>
    <w:rsid w:val="00E15633"/>
    <w:rsid w:val="00E157A2"/>
    <w:rsid w:val="00E17D0C"/>
    <w:rsid w:val="00E21BF6"/>
    <w:rsid w:val="00E229C1"/>
    <w:rsid w:val="00E234C3"/>
    <w:rsid w:val="00E2452F"/>
    <w:rsid w:val="00E2598A"/>
    <w:rsid w:val="00E305EE"/>
    <w:rsid w:val="00E33D9D"/>
    <w:rsid w:val="00E41D52"/>
    <w:rsid w:val="00E46960"/>
    <w:rsid w:val="00E50D10"/>
    <w:rsid w:val="00E50D65"/>
    <w:rsid w:val="00E52F25"/>
    <w:rsid w:val="00E5389B"/>
    <w:rsid w:val="00E53B9C"/>
    <w:rsid w:val="00E54407"/>
    <w:rsid w:val="00E54C2E"/>
    <w:rsid w:val="00E55727"/>
    <w:rsid w:val="00E56268"/>
    <w:rsid w:val="00E6054F"/>
    <w:rsid w:val="00E63493"/>
    <w:rsid w:val="00E65DEA"/>
    <w:rsid w:val="00E705F9"/>
    <w:rsid w:val="00E717AA"/>
    <w:rsid w:val="00E73AFC"/>
    <w:rsid w:val="00E7739A"/>
    <w:rsid w:val="00E80041"/>
    <w:rsid w:val="00E83D30"/>
    <w:rsid w:val="00E84C6F"/>
    <w:rsid w:val="00E84CEB"/>
    <w:rsid w:val="00E8597A"/>
    <w:rsid w:val="00E87BD8"/>
    <w:rsid w:val="00E87CE1"/>
    <w:rsid w:val="00E9119B"/>
    <w:rsid w:val="00E94CC8"/>
    <w:rsid w:val="00EA1D66"/>
    <w:rsid w:val="00EA2580"/>
    <w:rsid w:val="00EA3E02"/>
    <w:rsid w:val="00EA6747"/>
    <w:rsid w:val="00EA69E7"/>
    <w:rsid w:val="00EB03B7"/>
    <w:rsid w:val="00EB1FF8"/>
    <w:rsid w:val="00EB5507"/>
    <w:rsid w:val="00EC27D4"/>
    <w:rsid w:val="00EC2B25"/>
    <w:rsid w:val="00EC4BAC"/>
    <w:rsid w:val="00EC76A1"/>
    <w:rsid w:val="00ED0981"/>
    <w:rsid w:val="00ED3320"/>
    <w:rsid w:val="00ED4FEC"/>
    <w:rsid w:val="00EE2D84"/>
    <w:rsid w:val="00EE3EA5"/>
    <w:rsid w:val="00EE6780"/>
    <w:rsid w:val="00EF2582"/>
    <w:rsid w:val="00EF3616"/>
    <w:rsid w:val="00EF40DC"/>
    <w:rsid w:val="00EF450A"/>
    <w:rsid w:val="00EF56CD"/>
    <w:rsid w:val="00EF7864"/>
    <w:rsid w:val="00EF7F3D"/>
    <w:rsid w:val="00EF7FC3"/>
    <w:rsid w:val="00F023D1"/>
    <w:rsid w:val="00F02EC8"/>
    <w:rsid w:val="00F02F56"/>
    <w:rsid w:val="00F034F8"/>
    <w:rsid w:val="00F039AE"/>
    <w:rsid w:val="00F065FB"/>
    <w:rsid w:val="00F067C6"/>
    <w:rsid w:val="00F10ED5"/>
    <w:rsid w:val="00F136F5"/>
    <w:rsid w:val="00F148A8"/>
    <w:rsid w:val="00F16573"/>
    <w:rsid w:val="00F21604"/>
    <w:rsid w:val="00F2173A"/>
    <w:rsid w:val="00F248AA"/>
    <w:rsid w:val="00F276D2"/>
    <w:rsid w:val="00F33E20"/>
    <w:rsid w:val="00F44544"/>
    <w:rsid w:val="00F4547F"/>
    <w:rsid w:val="00F50DCA"/>
    <w:rsid w:val="00F54954"/>
    <w:rsid w:val="00F55340"/>
    <w:rsid w:val="00F56441"/>
    <w:rsid w:val="00F63A4E"/>
    <w:rsid w:val="00F64710"/>
    <w:rsid w:val="00F66A67"/>
    <w:rsid w:val="00F67A63"/>
    <w:rsid w:val="00F707CE"/>
    <w:rsid w:val="00F718CF"/>
    <w:rsid w:val="00F721D1"/>
    <w:rsid w:val="00F7277D"/>
    <w:rsid w:val="00F73B64"/>
    <w:rsid w:val="00F774E9"/>
    <w:rsid w:val="00F803C4"/>
    <w:rsid w:val="00F81A95"/>
    <w:rsid w:val="00F826A9"/>
    <w:rsid w:val="00F839A8"/>
    <w:rsid w:val="00F86559"/>
    <w:rsid w:val="00F91991"/>
    <w:rsid w:val="00F93FB0"/>
    <w:rsid w:val="00F942EF"/>
    <w:rsid w:val="00F9544E"/>
    <w:rsid w:val="00F97D61"/>
    <w:rsid w:val="00FA0F8C"/>
    <w:rsid w:val="00FA3929"/>
    <w:rsid w:val="00FA418C"/>
    <w:rsid w:val="00FA45A3"/>
    <w:rsid w:val="00FA5308"/>
    <w:rsid w:val="00FA58EC"/>
    <w:rsid w:val="00FB0B43"/>
    <w:rsid w:val="00FB1934"/>
    <w:rsid w:val="00FB1F62"/>
    <w:rsid w:val="00FB2C6A"/>
    <w:rsid w:val="00FB5708"/>
    <w:rsid w:val="00FC12EA"/>
    <w:rsid w:val="00FC7FEE"/>
    <w:rsid w:val="00FD0C8C"/>
    <w:rsid w:val="00FD5C6A"/>
    <w:rsid w:val="00FE15BE"/>
    <w:rsid w:val="00FE4411"/>
    <w:rsid w:val="00FE67C1"/>
    <w:rsid w:val="00FF14DC"/>
    <w:rsid w:val="00FF2480"/>
    <w:rsid w:val="00FF3327"/>
    <w:rsid w:val="00FF37A6"/>
    <w:rsid w:val="0CB9E48E"/>
    <w:rsid w:val="28ED8866"/>
    <w:rsid w:val="35335654"/>
    <w:rsid w:val="439B2940"/>
    <w:rsid w:val="60E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8837841"/>
  <w15:docId w15:val="{8C483960-531D-45AC-8FB4-B5C7B97F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C2D"/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jc w:val="both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jc w:val="both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0C11F2"/>
    <w:pPr>
      <w:keepNext/>
      <w:numPr>
        <w:ilvl w:val="2"/>
        <w:numId w:val="2"/>
      </w:numPr>
      <w:spacing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6D5DBF"/>
    <w:pPr>
      <w:keepNext/>
      <w:numPr>
        <w:ilvl w:val="3"/>
        <w:numId w:val="2"/>
      </w:numPr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0C11F2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6D5DB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6D5DB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15BFA"/>
    <w:pPr>
      <w:tabs>
        <w:tab w:val="left" w:pos="400"/>
        <w:tab w:val="right" w:leader="dot" w:pos="9628"/>
      </w:tabs>
      <w:spacing w:before="120"/>
      <w:jc w:val="both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77C98"/>
    <w:pPr>
      <w:spacing w:before="120"/>
      <w:ind w:left="200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677C98"/>
    <w:pPr>
      <w:ind w:left="400"/>
    </w:pPr>
    <w:rPr>
      <w:rFonts w:asciiTheme="minorHAnsi" w:hAnsiTheme="minorHAnsi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77C98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77C98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77C98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77C98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77C98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77C98"/>
    <w:pPr>
      <w:ind w:left="1600"/>
    </w:pPr>
    <w:rPr>
      <w:rFonts w:asciiTheme="minorHAnsi" w:hAnsiTheme="min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33D8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33D8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7733D8"/>
    <w:rPr>
      <w:vertAlign w:val="superscript"/>
    </w:rPr>
  </w:style>
  <w:style w:type="character" w:customStyle="1" w:styleId="normaltextrun">
    <w:name w:val="normaltextrun"/>
    <w:basedOn w:val="Policepardfaut"/>
    <w:rsid w:val="00414044"/>
  </w:style>
  <w:style w:type="character" w:customStyle="1" w:styleId="eop">
    <w:name w:val="eop"/>
    <w:basedOn w:val="Policepardfaut"/>
    <w:rsid w:val="00414044"/>
  </w:style>
  <w:style w:type="paragraph" w:customStyle="1" w:styleId="paragraph">
    <w:name w:val="paragraph"/>
    <w:basedOn w:val="Normal"/>
    <w:rsid w:val="00C2578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6CBA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6428EC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3A12C8"/>
    <w:rPr>
      <w:rFonts w:ascii="Arial" w:eastAsia="Times New Roman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4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7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8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9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6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8F58C82AABF41B17641378CD21AAB" ma:contentTypeVersion="2" ma:contentTypeDescription="Crée un document." ma:contentTypeScope="" ma:versionID="45eed542621b19c1bbffe0bc6d842826">
  <xsd:schema xmlns:xsd="http://www.w3.org/2001/XMLSchema" xmlns:xs="http://www.w3.org/2001/XMLSchema" xmlns:p="http://schemas.microsoft.com/office/2006/metadata/properties" xmlns:ns2="4951fea0-f8b9-40e4-bbfc-afff91397021" targetNamespace="http://schemas.microsoft.com/office/2006/metadata/properties" ma:root="true" ma:fieldsID="5012c0d9636b18930fd3507abf884f52" ns2:_="">
    <xsd:import namespace="4951fea0-f8b9-40e4-bbfc-afff913970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1fea0-f8b9-40e4-bbfc-afff91397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8600D-2148-417B-806B-E7923F7C3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1fea0-f8b9-40e4-bbfc-afff91397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E2553-CF91-449E-8DBE-34D3373E18CF}">
  <ds:schemaRefs>
    <ds:schemaRef ds:uri="http://schemas.microsoft.com/office/2006/metadata/properties"/>
    <ds:schemaRef ds:uri="http://schemas.microsoft.com/office/2006/documentManagement/types"/>
    <ds:schemaRef ds:uri="4951fea0-f8b9-40e4-bbfc-afff91397021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F5D5097-31C4-4D21-B1FB-C69E7672D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72D287-5B62-4CAD-AAED-361EE7EB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715</Words>
  <Characters>3935</Characters>
  <Application>Microsoft Office Word</Application>
  <DocSecurity>0</DocSecurity>
  <Lines>32</Lines>
  <Paragraphs>9</Paragraphs>
  <ScaleCrop>false</ScaleCrop>
  <Company>DivTec</Company>
  <LinksUpToDate>false</LinksUpToDate>
  <CharactersWithSpaces>4641</CharactersWithSpaces>
  <SharedDoc>false</SharedDoc>
  <HLinks>
    <vt:vector size="102" baseType="variant"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_Toc37629293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_Toc37629292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_Toc37629291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_Toc37629290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_Toc37629289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_Toc37629288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_Toc37629287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_Toc37629286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_Toc37629285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_Toc37629284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_Toc37629283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_Toc37629282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_Toc37629281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_Toc37629280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_Toc37629279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_Toc37629278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_Toc37629277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217</cp:revision>
  <cp:lastPrinted>2018-01-11T22:57:00Z</cp:lastPrinted>
  <dcterms:created xsi:type="dcterms:W3CDTF">2020-04-03T00:40:00Z</dcterms:created>
  <dcterms:modified xsi:type="dcterms:W3CDTF">2020-04-30T12:18:00Z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0x0101002468F58C82AABF41B17641378CD21AAB</vt:lpwstr>
  </property>
</Properties>
</file>